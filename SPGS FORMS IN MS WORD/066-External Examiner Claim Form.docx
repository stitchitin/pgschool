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D2C" w:rsidRPr="00A44E0F" w:rsidRDefault="00E92D2C" w:rsidP="00E92D2C">
      <w:pPr>
        <w:jc w:val="center"/>
        <w:rPr>
          <w:rStyle w:val="SubtleEmphasis"/>
        </w:rPr>
      </w:pPr>
      <w:r w:rsidRPr="00FA61DB">
        <w:rPr>
          <w:b/>
          <w:sz w:val="40"/>
          <w:szCs w:val="36"/>
        </w:rPr>
        <w:t>NNAMDI AZIKIWE UNIVERSITY, AWKA</w:t>
      </w:r>
    </w:p>
    <w:p w:rsidR="000F72D2" w:rsidRPr="00A72B32" w:rsidRDefault="00E92D2C" w:rsidP="00A72B32">
      <w:pPr>
        <w:jc w:val="center"/>
        <w:rPr>
          <w:b/>
          <w:sz w:val="32"/>
          <w:szCs w:val="28"/>
        </w:rPr>
      </w:pPr>
      <w:r w:rsidRPr="00FA61DB">
        <w:rPr>
          <w:b/>
          <w:sz w:val="32"/>
          <w:szCs w:val="28"/>
        </w:rPr>
        <w:t>SCHOOL OF POSTGRADUATE STUDIES</w:t>
      </w:r>
    </w:p>
    <w:p w:rsidR="005D5FAB" w:rsidRDefault="005D5FAB" w:rsidP="00E92D2C">
      <w:pPr>
        <w:jc w:val="center"/>
        <w:rPr>
          <w:b/>
        </w:rPr>
      </w:pPr>
      <w:r>
        <w:rPr>
          <w:b/>
        </w:rPr>
        <w:t>EXTERNAL EXAMINER’S</w:t>
      </w:r>
      <w:r w:rsidR="007665E3">
        <w:rPr>
          <w:b/>
        </w:rPr>
        <w:t xml:space="preserve"> CLAIM</w:t>
      </w:r>
      <w:r w:rsidR="00212D55">
        <w:rPr>
          <w:b/>
        </w:rPr>
        <w:t>S</w:t>
      </w:r>
    </w:p>
    <w:p w:rsidR="00E92D2C" w:rsidRPr="00D377F8" w:rsidRDefault="00A726E9" w:rsidP="00A726E9">
      <w:pPr>
        <w:tabs>
          <w:tab w:val="left" w:pos="6629"/>
        </w:tabs>
        <w:rPr>
          <w:sz w:val="4"/>
        </w:rPr>
      </w:pPr>
      <w:r>
        <w:tab/>
      </w:r>
    </w:p>
    <w:p w:rsidR="005D5FAB" w:rsidRPr="00163341" w:rsidRDefault="005D5FAB" w:rsidP="00D13A48">
      <w:pPr>
        <w:tabs>
          <w:tab w:val="left" w:pos="774"/>
        </w:tabs>
        <w:rPr>
          <w:sz w:val="14"/>
          <w:szCs w:val="22"/>
        </w:rPr>
      </w:pPr>
    </w:p>
    <w:p w:rsidR="00BF174E" w:rsidRPr="00D13A48" w:rsidRDefault="005D5FAB" w:rsidP="00FE1BF2">
      <w:pPr>
        <w:pStyle w:val="ListParagraph"/>
        <w:numPr>
          <w:ilvl w:val="0"/>
          <w:numId w:val="6"/>
        </w:numPr>
        <w:tabs>
          <w:tab w:val="left" w:pos="567"/>
        </w:tabs>
        <w:ind w:left="284" w:hanging="284"/>
        <w:rPr>
          <w:b/>
          <w:sz w:val="22"/>
          <w:szCs w:val="22"/>
        </w:rPr>
      </w:pPr>
      <w:r w:rsidRPr="00D13A48">
        <w:rPr>
          <w:b/>
          <w:sz w:val="22"/>
          <w:szCs w:val="22"/>
        </w:rPr>
        <w:t xml:space="preserve">EXTERNAL EXAMINER’S </w:t>
      </w:r>
      <w:r w:rsidR="00BF174E" w:rsidRPr="00D13A48">
        <w:rPr>
          <w:b/>
          <w:sz w:val="22"/>
          <w:szCs w:val="22"/>
        </w:rPr>
        <w:t>DETAILS</w:t>
      </w:r>
    </w:p>
    <w:tbl>
      <w:tblPr>
        <w:tblStyle w:val="TableGrid"/>
        <w:tblW w:w="9513" w:type="dxa"/>
        <w:jc w:val="center"/>
        <w:tblInd w:w="264" w:type="dxa"/>
        <w:tblLook w:val="04A0" w:firstRow="1" w:lastRow="0" w:firstColumn="1" w:lastColumn="0" w:noHBand="0" w:noVBand="1"/>
      </w:tblPr>
      <w:tblGrid>
        <w:gridCol w:w="603"/>
        <w:gridCol w:w="2049"/>
        <w:gridCol w:w="142"/>
        <w:gridCol w:w="425"/>
        <w:gridCol w:w="257"/>
        <w:gridCol w:w="69"/>
        <w:gridCol w:w="1942"/>
        <w:gridCol w:w="647"/>
        <w:gridCol w:w="1338"/>
        <w:gridCol w:w="2041"/>
      </w:tblGrid>
      <w:tr w:rsidR="00BF174E" w:rsidRPr="00D13A48" w:rsidTr="00CA6195">
        <w:trPr>
          <w:trHeight w:val="146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BF174E" w:rsidRPr="00D13A48" w:rsidRDefault="00BF174E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9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F174E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Name of External Examiner:</w:t>
            </w:r>
          </w:p>
        </w:tc>
        <w:tc>
          <w:tcPr>
            <w:tcW w:w="59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174E" w:rsidRPr="00D13A48" w:rsidRDefault="00BF174E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</w:tr>
      <w:tr w:rsidR="005D5FAB" w:rsidRPr="00D13A48" w:rsidTr="00FE1BF2">
        <w:trPr>
          <w:trHeight w:val="291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Name of Institution:</w:t>
            </w:r>
          </w:p>
        </w:tc>
        <w:tc>
          <w:tcPr>
            <w:tcW w:w="671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</w:tr>
      <w:tr w:rsidR="005D5FAB" w:rsidRPr="00D13A48" w:rsidTr="00FE1BF2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1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70E6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Telephone Number:</w:t>
            </w:r>
          </w:p>
        </w:tc>
        <w:tc>
          <w:tcPr>
            <w:tcW w:w="671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</w:tr>
      <w:tr w:rsidR="005D5FAB" w:rsidRPr="00D13A48" w:rsidTr="00CA6195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89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 xml:space="preserve">The Department of </w:t>
            </w:r>
            <w:proofErr w:type="spellStart"/>
            <w:r w:rsidRPr="00D13A48">
              <w:rPr>
                <w:b/>
                <w:sz w:val="22"/>
                <w:szCs w:val="22"/>
              </w:rPr>
              <w:t>Nnamdi</w:t>
            </w:r>
            <w:proofErr w:type="spellEnd"/>
            <w:r w:rsidR="0094443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D13A48">
              <w:rPr>
                <w:b/>
                <w:sz w:val="22"/>
                <w:szCs w:val="22"/>
              </w:rPr>
              <w:t>Azikiwe</w:t>
            </w:r>
            <w:proofErr w:type="spellEnd"/>
            <w:r w:rsidRPr="00D13A48">
              <w:rPr>
                <w:b/>
                <w:sz w:val="22"/>
                <w:szCs w:val="22"/>
              </w:rPr>
              <w:t xml:space="preserve"> Universi</w:t>
            </w:r>
            <w:r w:rsidR="00944439">
              <w:rPr>
                <w:b/>
                <w:sz w:val="22"/>
                <w:szCs w:val="22"/>
              </w:rPr>
              <w:t xml:space="preserve">ty to which External Examiner </w:t>
            </w:r>
            <w:r w:rsidR="00212D55">
              <w:rPr>
                <w:b/>
                <w:sz w:val="22"/>
                <w:szCs w:val="22"/>
              </w:rPr>
              <w:t>is</w:t>
            </w:r>
            <w:r w:rsidRPr="00D13A48">
              <w:rPr>
                <w:b/>
                <w:sz w:val="22"/>
                <w:szCs w:val="22"/>
              </w:rPr>
              <w:t xml:space="preserve"> invited:</w:t>
            </w:r>
          </w:p>
        </w:tc>
      </w:tr>
      <w:tr w:rsidR="005D5FAB" w:rsidRPr="00D13A48" w:rsidTr="00CA6195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ind w:left="360"/>
              <w:rPr>
                <w:sz w:val="22"/>
                <w:szCs w:val="22"/>
              </w:rPr>
            </w:pPr>
          </w:p>
        </w:tc>
        <w:tc>
          <w:tcPr>
            <w:tcW w:w="891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</w:tr>
      <w:tr w:rsidR="005D5FAB" w:rsidRPr="00D13A48" w:rsidTr="00FE1BF2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D5FAB" w:rsidRPr="00D13A48" w:rsidRDefault="005D5FAB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Mode of Payment:</w:t>
            </w:r>
          </w:p>
        </w:tc>
        <w:tc>
          <w:tcPr>
            <w:tcW w:w="34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FAB" w:rsidRPr="00D13A48" w:rsidRDefault="00300A80" w:rsidP="00D13A48">
            <w:pPr>
              <w:tabs>
                <w:tab w:val="left" w:pos="774"/>
              </w:tabs>
              <w:ind w:left="720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78.85pt;margin-top:3.1pt;width:13.4pt;height:8.55pt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16"/>
                          <w:gridCol w:w="1559"/>
                          <w:gridCol w:w="363"/>
                          <w:gridCol w:w="228"/>
                          <w:gridCol w:w="1010"/>
                          <w:gridCol w:w="164"/>
                          <w:gridCol w:w="96"/>
                          <w:gridCol w:w="69"/>
                          <w:gridCol w:w="55"/>
                          <w:gridCol w:w="121"/>
                          <w:gridCol w:w="74"/>
                          <w:gridCol w:w="88"/>
                          <w:gridCol w:w="1026"/>
                          <w:gridCol w:w="288"/>
                          <w:gridCol w:w="138"/>
                          <w:gridCol w:w="1364"/>
                          <w:gridCol w:w="275"/>
                          <w:gridCol w:w="1394"/>
                          <w:gridCol w:w="153"/>
                          <w:gridCol w:w="1014"/>
                        </w:tblGrid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16"/>
                          <w:gridCol w:w="1559"/>
                          <w:gridCol w:w="363"/>
                          <w:gridCol w:w="228"/>
                          <w:gridCol w:w="1150"/>
                          <w:gridCol w:w="172"/>
                          <w:gridCol w:w="135"/>
                          <w:gridCol w:w="94"/>
                          <w:gridCol w:w="81"/>
                          <w:gridCol w:w="138"/>
                          <w:gridCol w:w="77"/>
                          <w:gridCol w:w="86"/>
                          <w:gridCol w:w="1008"/>
                          <w:gridCol w:w="288"/>
                          <w:gridCol w:w="138"/>
                          <w:gridCol w:w="1364"/>
                          <w:gridCol w:w="275"/>
                          <w:gridCol w:w="1394"/>
                          <w:gridCol w:w="153"/>
                          <w:gridCol w:w="1014"/>
                        </w:tblGrid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9A2078" w:rsidRDefault="009A2078" w:rsidP="00600303"/>
                    </w:txbxContent>
                  </v:textbox>
                </v:shape>
              </w:pict>
            </w:r>
            <w:proofErr w:type="spellStart"/>
            <w:r w:rsidR="005D5FAB" w:rsidRPr="00D13A48">
              <w:rPr>
                <w:sz w:val="22"/>
                <w:szCs w:val="22"/>
              </w:rPr>
              <w:t>Cheque</w:t>
            </w:r>
            <w:proofErr w:type="spellEnd"/>
          </w:p>
        </w:tc>
        <w:tc>
          <w:tcPr>
            <w:tcW w:w="33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5FAB" w:rsidRPr="00D13A48" w:rsidRDefault="00300A80" w:rsidP="00D13A48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  <w:lang w:val="en-GB"/>
              </w:rPr>
              <w:pict>
                <v:shape id="Text Box 4" o:spid="_x0000_s1027" type="#_x0000_t202" style="position:absolute;margin-left:62.05pt;margin-top:2.7pt;width:13.4pt;height:8.55pt;z-index:2516828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16"/>
                          <w:gridCol w:w="1559"/>
                          <w:gridCol w:w="363"/>
                          <w:gridCol w:w="228"/>
                          <w:gridCol w:w="1150"/>
                          <w:gridCol w:w="172"/>
                          <w:gridCol w:w="125"/>
                          <w:gridCol w:w="90"/>
                          <w:gridCol w:w="76"/>
                          <w:gridCol w:w="136"/>
                          <w:gridCol w:w="88"/>
                          <w:gridCol w:w="86"/>
                          <w:gridCol w:w="1000"/>
                          <w:gridCol w:w="288"/>
                          <w:gridCol w:w="138"/>
                          <w:gridCol w:w="1364"/>
                          <w:gridCol w:w="275"/>
                          <w:gridCol w:w="1394"/>
                          <w:gridCol w:w="153"/>
                          <w:gridCol w:w="1014"/>
                        </w:tblGrid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tbl>
                        <w:tblPr>
                          <w:tblStyle w:val="TableGrid1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16"/>
                          <w:gridCol w:w="1559"/>
                          <w:gridCol w:w="363"/>
                          <w:gridCol w:w="228"/>
                          <w:gridCol w:w="1150"/>
                          <w:gridCol w:w="172"/>
                          <w:gridCol w:w="135"/>
                          <w:gridCol w:w="94"/>
                          <w:gridCol w:w="81"/>
                          <w:gridCol w:w="138"/>
                          <w:gridCol w:w="77"/>
                          <w:gridCol w:w="86"/>
                          <w:gridCol w:w="1008"/>
                          <w:gridCol w:w="288"/>
                          <w:gridCol w:w="138"/>
                          <w:gridCol w:w="1364"/>
                          <w:gridCol w:w="275"/>
                          <w:gridCol w:w="1394"/>
                          <w:gridCol w:w="153"/>
                          <w:gridCol w:w="1014"/>
                        </w:tblGrid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  <w:r>
                                <w:t>1.</w:t>
                              </w:r>
                            </w:p>
                          </w:tc>
                          <w:tc>
                            <w:tcPr>
                              <w:tcW w:w="3440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  <w:r>
                                <w:t>NAME IN FULL (SURNAME FIRST):</w:t>
                              </w:r>
                            </w:p>
                          </w:tc>
                          <w:tc>
                            <w:tcPr>
                              <w:tcW w:w="5885" w:type="dxa"/>
                              <w:gridSpan w:val="13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  2.</w:t>
                              </w:r>
                            </w:p>
                          </w:tc>
                          <w:tc>
                            <w:tcPr>
                              <w:tcW w:w="4007" w:type="dxa"/>
                              <w:gridSpan w:val="10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PHONE NUMBER AND EMAIL ADDRESS: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3.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 xml:space="preserve">PERMANENT HOME ADDRESS: 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4.</w:t>
                              </w:r>
                            </w:p>
                          </w:tc>
                          <w:tc>
                            <w:tcPr>
                              <w:tcW w:w="3156" w:type="dxa"/>
                              <w:gridSpan w:val="5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CORRESPONDENCE ADDRESS:</w:t>
                              </w:r>
                            </w:p>
                          </w:tc>
                          <w:tc>
                            <w:tcPr>
                              <w:tcW w:w="6169" w:type="dxa"/>
                              <w:gridSpan w:val="14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9325" w:type="dxa"/>
                              <w:gridSpan w:val="19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5.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DATE OF BIRTH: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6.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AGE AS AT LAST BIRTHDAY: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top w:val="single" w:sz="4" w:space="0" w:color="auto"/>
                                <w:left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  <w:jc w:val="right"/>
                              </w:pPr>
                              <w:r>
                                <w:t>7.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/>
                              </w:pPr>
                              <w:r>
                                <w:t>SPONSORSHIP:</w:t>
                              </w:r>
                            </w:p>
                          </w:tc>
                          <w:tc>
                            <w:tcPr>
                              <w:tcW w:w="2073" w:type="dxa"/>
                              <w:gridSpan w:val="6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spacing w:before="240"/>
                                <w:ind w:left="318" w:hanging="318"/>
                              </w:pPr>
                              <w:r w:rsidRPr="008B0738">
                                <w:t>Name of Sponsor:</w:t>
                              </w:r>
                            </w:p>
                          </w:tc>
                          <w:tc>
                            <w:tcPr>
                              <w:tcW w:w="5418" w:type="dxa"/>
                              <w:gridSpan w:val="10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2173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8B0738" w:rsidRDefault="009A2078" w:rsidP="00BF174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18"/>
                                </w:tabs>
                                <w:ind w:left="318" w:hanging="318"/>
                              </w:pPr>
                              <w:r>
                                <w:t>Address of Sponsor:</w:t>
                              </w:r>
                            </w:p>
                          </w:tc>
                          <w:tc>
                            <w:tcPr>
                              <w:tcW w:w="5318" w:type="dxa"/>
                              <w:gridSpan w:val="9"/>
                              <w:tcBorders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C4184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right"/>
                              </w:pPr>
                              <w:r>
                                <w:t>8.</w:t>
                              </w: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QUALIFICATION:</w:t>
                              </w: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before="240" w:line="360" w:lineRule="auto"/>
                              </w:pPr>
                              <w:r w:rsidRPr="00017A21">
                                <w:t>Degree/Qualification Obtained: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University</w:t>
                              </w: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Degree</w:t>
                              </w: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2304" w:type="dxa"/>
                              <w:gridSpan w:val="8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269" w:type="dxa"/>
                              <w:gridSpan w:val="3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89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1495" w:type="dxa"/>
                              <w:gridSpan w:val="2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  <w:tc>
                            <w:tcPr>
                              <w:tcW w:w="934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8B0738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spacing w:line="360" w:lineRule="auto"/>
                                <w:ind w:left="318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</w:pPr>
                            </w:p>
                          </w:tc>
                          <w:tc>
                            <w:tcPr>
                              <w:tcW w:w="7491" w:type="dxa"/>
                              <w:gridSpan w:val="16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318"/>
                                </w:tabs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  <w:r>
                                <w:t>9.</w:t>
                              </w:r>
                            </w:p>
                          </w:tc>
                          <w:tc>
                            <w:tcPr>
                              <w:tcW w:w="2984" w:type="dxa"/>
                              <w:gridSpan w:val="4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OTHER QUALIFICATIONS:</w:t>
                              </w:r>
                            </w:p>
                          </w:tc>
                          <w:tc>
                            <w:tcPr>
                              <w:tcW w:w="6341" w:type="dxa"/>
                              <w:gridSpan w:val="15"/>
                              <w:tcBorders>
                                <w:left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318"/>
                                </w:tabs>
                                <w:spacing w:line="360" w:lineRule="auto"/>
                              </w:pPr>
                              <w:r>
                                <w:t>(State subject, year, class of degree and University/Institution)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Institutions</w:t>
                              </w: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Certificate Obtained</w:t>
                              </w: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Course/Subject</w:t>
                              </w:r>
                            </w:p>
                            <w:p w:rsidR="009A2078" w:rsidRPr="00B338B5" w:rsidRDefault="009A2078" w:rsidP="00600303">
                              <w:pPr>
                                <w:tabs>
                                  <w:tab w:val="left" w:pos="2445"/>
                                </w:tabs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Area of Specialization</w:t>
                              </w: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Class of Certificate</w:t>
                              </w: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B338B5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  <w:jc w:val="center"/>
                                <w:rPr>
                                  <w:b/>
                                </w:rPr>
                              </w:pPr>
                              <w:r w:rsidRPr="00B338B5">
                                <w:rPr>
                                  <w:b/>
                                </w:rPr>
                                <w:t>Date</w:t>
                              </w: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right"/>
                              </w:pPr>
                            </w:p>
                          </w:tc>
                          <w:tc>
                            <w:tcPr>
                              <w:tcW w:w="1834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single" w:sz="4" w:space="0" w:color="auto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1928" w:type="dxa"/>
                              <w:gridSpan w:val="5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017A21" w:rsidRDefault="009A2078" w:rsidP="00600303">
                              <w:pPr>
                                <w:tabs>
                                  <w:tab w:val="left" w:pos="2445"/>
                                </w:tabs>
                              </w:pPr>
                            </w:p>
                          </w:tc>
                          <w:tc>
                            <w:tcPr>
                              <w:tcW w:w="1257" w:type="dxa"/>
                              <w:gridSpan w:val="4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4" w:type="dxa"/>
                              <w:gridSpan w:val="3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54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  <w:tc>
                            <w:tcPr>
                              <w:tcW w:w="1216" w:type="dxa"/>
                              <w:gridSpan w:val="2"/>
                              <w:tcBorders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2445"/>
                                </w:tabs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  <w:jc w:val="center"/>
                              </w:pPr>
                              <w:r>
                                <w:t>10.</w:t>
                              </w:r>
                            </w:p>
                          </w:tc>
                          <w:tc>
                            <w:tcPr>
                              <w:tcW w:w="3580" w:type="dxa"/>
                              <w:gridSpan w:val="7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before="240" w:line="360" w:lineRule="auto"/>
                              </w:pPr>
                              <w:r>
                                <w:t>COURSE APPLIED FOR:</w:t>
                              </w:r>
                            </w:p>
                          </w:tc>
                          <w:tc>
                            <w:tcPr>
                              <w:tcW w:w="574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tabs>
                                  <w:tab w:val="left" w:pos="5475"/>
                                </w:tabs>
                                <w:spacing w:line="360" w:lineRule="auto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11.</w:t>
                              </w:r>
                            </w:p>
                          </w:tc>
                          <w:tc>
                            <w:tcPr>
                              <w:tcW w:w="1616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DEPARTMENT:</w:t>
                              </w:r>
                            </w:p>
                          </w:tc>
                          <w:tc>
                            <w:tcPr>
                              <w:tcW w:w="7709" w:type="dxa"/>
                              <w:gridSpan w:val="17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  <w:r>
                                <w:t>12.</w:t>
                              </w: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  <w:r>
                                <w:t>FACULTY:</w:t>
                              </w: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8050" w:type="dxa"/>
                              <w:gridSpan w:val="18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</w:p>
                          </w:tc>
                        </w:tr>
                        <w:tr w:rsidR="009A2078" w:rsidTr="00600303">
                          <w:tc>
                            <w:tcPr>
                              <w:tcW w:w="49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  <w:jc w:val="center"/>
                              </w:pPr>
                            </w:p>
                          </w:tc>
                          <w:tc>
                            <w:tcPr>
                              <w:tcW w:w="12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Default="009A2078" w:rsidP="00600303">
                              <w:pPr>
                                <w:tabs>
                                  <w:tab w:val="left" w:pos="774"/>
                                </w:tabs>
                                <w:spacing w:line="360" w:lineRule="auto"/>
                              </w:pPr>
                            </w:p>
                          </w:tc>
                          <w:tc>
                            <w:tcPr>
                              <w:tcW w:w="4025" w:type="dxa"/>
                              <w:gridSpan w:val="12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Signature of Applicant</w:t>
                              </w:r>
                            </w:p>
                          </w:tc>
                          <w:tc>
                            <w:tcPr>
                              <w:tcW w:w="4025" w:type="dxa"/>
                              <w:gridSpan w:val="6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A2078" w:rsidRPr="007B458E" w:rsidRDefault="009A2078" w:rsidP="00600303">
                              <w:pPr>
                                <w:pStyle w:val="ListParagraph"/>
                                <w:tabs>
                                  <w:tab w:val="left" w:pos="5475"/>
                                </w:tabs>
                                <w:spacing w:line="360" w:lineRule="auto"/>
                                <w:ind w:left="360"/>
                              </w:pPr>
                              <w:r>
                                <w:t>Date</w:t>
                              </w:r>
                            </w:p>
                          </w:tc>
                        </w:tr>
                      </w:tbl>
                      <w:p w:rsidR="009A2078" w:rsidRDefault="009A2078" w:rsidP="00600303"/>
                    </w:txbxContent>
                  </v:textbox>
                </v:shape>
              </w:pict>
            </w:r>
            <w:r w:rsidR="005D5FAB" w:rsidRPr="00D13A48">
              <w:rPr>
                <w:sz w:val="22"/>
                <w:szCs w:val="22"/>
              </w:rPr>
              <w:t>E-payment</w:t>
            </w:r>
          </w:p>
        </w:tc>
      </w:tr>
      <w:tr w:rsidR="00CA6195" w:rsidRPr="00D13A48" w:rsidTr="00CA6195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CA6195" w:rsidRPr="00D13A48" w:rsidRDefault="00CA6195" w:rsidP="00D13A48">
            <w:pPr>
              <w:pStyle w:val="ListParagraph"/>
              <w:numPr>
                <w:ilvl w:val="0"/>
                <w:numId w:val="3"/>
              </w:num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891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CA6195" w:rsidRPr="00D13A48" w:rsidRDefault="00CA6195" w:rsidP="00D13A48">
            <w:pPr>
              <w:tabs>
                <w:tab w:val="left" w:pos="774"/>
              </w:tabs>
              <w:rPr>
                <w:b/>
                <w:noProof/>
                <w:sz w:val="22"/>
                <w:szCs w:val="22"/>
                <w:lang w:val="en-GB"/>
              </w:rPr>
            </w:pPr>
            <w:r w:rsidRPr="00D13A48">
              <w:rPr>
                <w:b/>
                <w:sz w:val="22"/>
                <w:szCs w:val="22"/>
              </w:rPr>
              <w:t>Bank Details:</w:t>
            </w:r>
          </w:p>
        </w:tc>
      </w:tr>
      <w:tr w:rsidR="00FE1BF2" w:rsidRPr="00D13A48" w:rsidTr="00FE1BF2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FE1BF2" w:rsidRPr="00D13A48" w:rsidRDefault="00FE1BF2" w:rsidP="00D13A48">
            <w:pPr>
              <w:pStyle w:val="ListParagraph"/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E1BF2" w:rsidRPr="00D13A48" w:rsidRDefault="00FE1BF2" w:rsidP="00D13A4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Bank Name: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F2" w:rsidRPr="00D13A48" w:rsidRDefault="00FE1BF2" w:rsidP="00D13A48">
            <w:pPr>
              <w:tabs>
                <w:tab w:val="left" w:pos="774"/>
              </w:tabs>
              <w:rPr>
                <w:b/>
                <w:noProof/>
                <w:sz w:val="22"/>
                <w:szCs w:val="22"/>
                <w:lang w:val="en-GB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1BF2" w:rsidRPr="00D13A48" w:rsidRDefault="00FE1BF2" w:rsidP="00D13A48">
            <w:pPr>
              <w:tabs>
                <w:tab w:val="left" w:pos="774"/>
              </w:tabs>
              <w:rPr>
                <w:b/>
                <w:noProof/>
                <w:sz w:val="22"/>
                <w:szCs w:val="22"/>
                <w:lang w:val="en-GB"/>
              </w:rPr>
            </w:pPr>
            <w:r w:rsidRPr="00D13A48">
              <w:rPr>
                <w:b/>
                <w:sz w:val="22"/>
                <w:szCs w:val="22"/>
              </w:rPr>
              <w:t>Account Number: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E1BF2" w:rsidRPr="00D13A48" w:rsidRDefault="00FE1BF2" w:rsidP="00D13A48">
            <w:pPr>
              <w:tabs>
                <w:tab w:val="left" w:pos="774"/>
              </w:tabs>
              <w:rPr>
                <w:b/>
                <w:noProof/>
                <w:sz w:val="22"/>
                <w:szCs w:val="22"/>
                <w:lang w:val="en-GB"/>
              </w:rPr>
            </w:pPr>
          </w:p>
        </w:tc>
      </w:tr>
      <w:tr w:rsidR="00CA6195" w:rsidRPr="00D13A48" w:rsidTr="00FE1BF2">
        <w:trPr>
          <w:trHeight w:val="303"/>
          <w:jc w:val="center"/>
        </w:trPr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</w:tcPr>
          <w:p w:rsidR="00CA6195" w:rsidRPr="00D13A48" w:rsidRDefault="00CA6195" w:rsidP="00D13A48">
            <w:pPr>
              <w:pStyle w:val="ListParagraph"/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8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A6195" w:rsidRPr="00D13A48" w:rsidRDefault="00CA6195" w:rsidP="00D13A48">
            <w:pPr>
              <w:pStyle w:val="ListParagraph"/>
              <w:numPr>
                <w:ilvl w:val="0"/>
                <w:numId w:val="8"/>
              </w:num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Account Name:</w:t>
            </w:r>
          </w:p>
        </w:tc>
        <w:tc>
          <w:tcPr>
            <w:tcW w:w="60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6195" w:rsidRPr="00D13A48" w:rsidRDefault="00CA6195" w:rsidP="00D13A48">
            <w:pPr>
              <w:tabs>
                <w:tab w:val="left" w:pos="774"/>
              </w:tabs>
              <w:rPr>
                <w:b/>
                <w:noProof/>
                <w:sz w:val="22"/>
                <w:szCs w:val="22"/>
                <w:lang w:val="en-GB"/>
              </w:rPr>
            </w:pPr>
          </w:p>
        </w:tc>
      </w:tr>
    </w:tbl>
    <w:p w:rsidR="00CA6195" w:rsidRPr="00212D55" w:rsidRDefault="00300A80" w:rsidP="00212D55">
      <w:pPr>
        <w:pStyle w:val="ListParagraph"/>
        <w:numPr>
          <w:ilvl w:val="0"/>
          <w:numId w:val="8"/>
        </w:numPr>
        <w:tabs>
          <w:tab w:val="left" w:pos="774"/>
        </w:tabs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pict>
          <v:shape id="_x0000_s1032" type="#_x0000_t202" style="position:absolute;left:0;text-align:left;margin-left:380.8pt;margin-top:4.4pt;width:13.4pt;height:8.55pt;z-index:2516858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">
            <v:textbox style="mso-next-textbox:#_x0000_s1032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"/>
                    <w:gridCol w:w="1559"/>
                    <w:gridCol w:w="363"/>
                    <w:gridCol w:w="228"/>
                    <w:gridCol w:w="1062"/>
                    <w:gridCol w:w="164"/>
                    <w:gridCol w:w="102"/>
                    <w:gridCol w:w="72"/>
                    <w:gridCol w:w="59"/>
                    <w:gridCol w:w="128"/>
                    <w:gridCol w:w="68"/>
                    <w:gridCol w:w="88"/>
                    <w:gridCol w:w="1025"/>
                    <w:gridCol w:w="288"/>
                    <w:gridCol w:w="138"/>
                    <w:gridCol w:w="1364"/>
                    <w:gridCol w:w="275"/>
                    <w:gridCol w:w="1394"/>
                    <w:gridCol w:w="153"/>
                    <w:gridCol w:w="1014"/>
                  </w:tblGrid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44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  <w:r>
                          <w:t>NAME IN FULL (SURNAME FIRST):</w:t>
                        </w:r>
                      </w:p>
                    </w:tc>
                    <w:tc>
                      <w:tcPr>
                        <w:tcW w:w="5885" w:type="dxa"/>
                        <w:gridSpan w:val="1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  2.</w:t>
                        </w:r>
                      </w:p>
                    </w:tc>
                    <w:tc>
                      <w:tcPr>
                        <w:tcW w:w="4007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PHONE NUMBER AND EMAIL ADDRESS: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PERMANENT HOME ADDRESS: 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4.</w:t>
                        </w:r>
                      </w:p>
                    </w:tc>
                    <w:tc>
                      <w:tcPr>
                        <w:tcW w:w="315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CORRESPONDENCE ADDRESS:</w:t>
                        </w:r>
                      </w:p>
                    </w:tc>
                    <w:tc>
                      <w:tcPr>
                        <w:tcW w:w="6169" w:type="dxa"/>
                        <w:gridSpan w:val="14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5.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DATE OF BIRTH: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6.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AGE AS AT LAST BIRTHDAY: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7.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SPONSORSHIP:</w:t>
                        </w:r>
                      </w:p>
                    </w:tc>
                    <w:tc>
                      <w:tcPr>
                        <w:tcW w:w="2073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spacing w:before="240"/>
                          <w:ind w:left="318" w:hanging="318"/>
                        </w:pPr>
                        <w:r w:rsidRPr="008B0738">
                          <w:t>Name of Sponsor:</w:t>
                        </w:r>
                      </w:p>
                    </w:tc>
                    <w:tc>
                      <w:tcPr>
                        <w:tcW w:w="5418" w:type="dxa"/>
                        <w:gridSpan w:val="10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21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ind w:left="318" w:hanging="318"/>
                        </w:pPr>
                        <w:r>
                          <w:t>Address of Sponsor: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right"/>
                        </w:pPr>
                        <w:r>
                          <w:t>8.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QUALIFICATION: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318"/>
                          </w:tabs>
                          <w:spacing w:before="240" w:line="360" w:lineRule="auto"/>
                        </w:pPr>
                        <w:r w:rsidRPr="00017A21">
                          <w:t>Degree/Qualification Obtained: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</w:t>
                        </w: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934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left w:val="nil"/>
                          <w:right w:val="nil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  <w:r>
                          <w:t>9.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OTHER QUALIFICATIONS: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left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318"/>
                          </w:tabs>
                          <w:spacing w:line="360" w:lineRule="auto"/>
                        </w:pPr>
                        <w:r>
                          <w:t>(State subject, year, class of degree and University/Institution)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Institutions</w:t>
                        </w: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Certificate Obtained</w:t>
                        </w: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Course/Subject</w:t>
                        </w:r>
                      </w:p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Area of Specialization</w:t>
                        </w: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center"/>
                        </w:pPr>
                        <w:r>
                          <w:t>10.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COURSE APPLIED FOR: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547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11.</w:t>
                        </w:r>
                      </w:p>
                    </w:tc>
                    <w:tc>
                      <w:tcPr>
                        <w:tcW w:w="161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DEPARTMENT:</w:t>
                        </w:r>
                      </w:p>
                    </w:tc>
                    <w:tc>
                      <w:tcPr>
                        <w:tcW w:w="7709" w:type="dxa"/>
                        <w:gridSpan w:val="17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12.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FACULTY:</w:t>
                        </w: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402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Signature of Applicant</w:t>
                        </w:r>
                      </w:p>
                    </w:tc>
                    <w:tc>
                      <w:tcPr>
                        <w:tcW w:w="4025" w:type="dxa"/>
                        <w:gridSpan w:val="6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Date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"/>
                    <w:gridCol w:w="1559"/>
                    <w:gridCol w:w="363"/>
                    <w:gridCol w:w="228"/>
                    <w:gridCol w:w="1150"/>
                    <w:gridCol w:w="172"/>
                    <w:gridCol w:w="135"/>
                    <w:gridCol w:w="94"/>
                    <w:gridCol w:w="81"/>
                    <w:gridCol w:w="138"/>
                    <w:gridCol w:w="77"/>
                    <w:gridCol w:w="86"/>
                    <w:gridCol w:w="1008"/>
                    <w:gridCol w:w="288"/>
                    <w:gridCol w:w="138"/>
                    <w:gridCol w:w="1364"/>
                    <w:gridCol w:w="275"/>
                    <w:gridCol w:w="1394"/>
                    <w:gridCol w:w="153"/>
                    <w:gridCol w:w="1014"/>
                  </w:tblGrid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44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  <w:r>
                          <w:t>NAME IN FULL (SURNAME FIRST):</w:t>
                        </w:r>
                      </w:p>
                    </w:tc>
                    <w:tc>
                      <w:tcPr>
                        <w:tcW w:w="5885" w:type="dxa"/>
                        <w:gridSpan w:val="1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  2.</w:t>
                        </w:r>
                      </w:p>
                    </w:tc>
                    <w:tc>
                      <w:tcPr>
                        <w:tcW w:w="4007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PHONE NUMBER AND EMAIL ADDRESS: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PERMANENT HOME ADDRESS: 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4.</w:t>
                        </w:r>
                      </w:p>
                    </w:tc>
                    <w:tc>
                      <w:tcPr>
                        <w:tcW w:w="315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CORRESPONDENCE ADDRESS:</w:t>
                        </w:r>
                      </w:p>
                    </w:tc>
                    <w:tc>
                      <w:tcPr>
                        <w:tcW w:w="6169" w:type="dxa"/>
                        <w:gridSpan w:val="14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5.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DATE OF BIRTH: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6.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AGE AS AT LAST BIRTHDAY: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7.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SPONSORSHIP:</w:t>
                        </w:r>
                      </w:p>
                    </w:tc>
                    <w:tc>
                      <w:tcPr>
                        <w:tcW w:w="2073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spacing w:before="240"/>
                          <w:ind w:left="318" w:hanging="318"/>
                        </w:pPr>
                        <w:r w:rsidRPr="008B0738">
                          <w:t>Name of Sponsor:</w:t>
                        </w:r>
                      </w:p>
                    </w:tc>
                    <w:tc>
                      <w:tcPr>
                        <w:tcW w:w="5418" w:type="dxa"/>
                        <w:gridSpan w:val="10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21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ind w:left="318" w:hanging="318"/>
                        </w:pPr>
                        <w:r>
                          <w:t>Address of Sponsor: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right"/>
                        </w:pPr>
                        <w:r>
                          <w:t>8.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QUALIFICATION: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318"/>
                          </w:tabs>
                          <w:spacing w:before="240" w:line="360" w:lineRule="auto"/>
                        </w:pPr>
                        <w:r w:rsidRPr="00017A21">
                          <w:t>Degree/Qualification Obtained: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</w:t>
                        </w: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934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left w:val="nil"/>
                          <w:right w:val="nil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  <w:r>
                          <w:t>9.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OTHER QUALIFICATIONS: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left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318"/>
                          </w:tabs>
                          <w:spacing w:line="360" w:lineRule="auto"/>
                        </w:pPr>
                        <w:r>
                          <w:t>(State subject, year, class of degree and University/Institution)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Institutions</w:t>
                        </w: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Certificate Obtained</w:t>
                        </w: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Course/Subject</w:t>
                        </w:r>
                      </w:p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Area of Specialization</w:t>
                        </w: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center"/>
                        </w:pPr>
                        <w:r>
                          <w:t>10.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COURSE APPLIED FOR: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547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11.</w:t>
                        </w:r>
                      </w:p>
                    </w:tc>
                    <w:tc>
                      <w:tcPr>
                        <w:tcW w:w="161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DEPARTMENT:</w:t>
                        </w:r>
                      </w:p>
                    </w:tc>
                    <w:tc>
                      <w:tcPr>
                        <w:tcW w:w="7709" w:type="dxa"/>
                        <w:gridSpan w:val="17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12.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FACULTY:</w:t>
                        </w: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402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Signature of Applicant</w:t>
                        </w:r>
                      </w:p>
                    </w:tc>
                    <w:tc>
                      <w:tcPr>
                        <w:tcW w:w="4025" w:type="dxa"/>
                        <w:gridSpan w:val="6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Date</w:t>
                        </w:r>
                      </w:p>
                    </w:tc>
                  </w:tr>
                </w:tbl>
                <w:p w:rsidR="009A2078" w:rsidRDefault="009A2078" w:rsidP="00212D55"/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31" type="#_x0000_t202" style="position:absolute;left:0;text-align:left;margin-left:254.95pt;margin-top:4.4pt;width:13.4pt;height:8.55pt;z-index:2516848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">
            <v:textbox style="mso-next-textbox:#_x0000_s103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"/>
                    <w:gridCol w:w="1559"/>
                    <w:gridCol w:w="363"/>
                    <w:gridCol w:w="228"/>
                    <w:gridCol w:w="1150"/>
                    <w:gridCol w:w="172"/>
                    <w:gridCol w:w="135"/>
                    <w:gridCol w:w="94"/>
                    <w:gridCol w:w="81"/>
                    <w:gridCol w:w="138"/>
                    <w:gridCol w:w="77"/>
                    <w:gridCol w:w="86"/>
                    <w:gridCol w:w="1008"/>
                    <w:gridCol w:w="288"/>
                    <w:gridCol w:w="138"/>
                    <w:gridCol w:w="1364"/>
                    <w:gridCol w:w="275"/>
                    <w:gridCol w:w="1394"/>
                    <w:gridCol w:w="153"/>
                    <w:gridCol w:w="1014"/>
                  </w:tblGrid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44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  <w:r>
                          <w:t>NAME IN FULL (SURNAME FIRST):</w:t>
                        </w:r>
                      </w:p>
                    </w:tc>
                    <w:tc>
                      <w:tcPr>
                        <w:tcW w:w="5885" w:type="dxa"/>
                        <w:gridSpan w:val="1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  2.</w:t>
                        </w:r>
                      </w:p>
                    </w:tc>
                    <w:tc>
                      <w:tcPr>
                        <w:tcW w:w="4007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PHONE NUMBER AND EMAIL ADDRESS: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PERMANENT HOME ADDRESS: 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4.</w:t>
                        </w:r>
                      </w:p>
                    </w:tc>
                    <w:tc>
                      <w:tcPr>
                        <w:tcW w:w="315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CORRESPONDENCE ADDRESS:</w:t>
                        </w:r>
                      </w:p>
                    </w:tc>
                    <w:tc>
                      <w:tcPr>
                        <w:tcW w:w="6169" w:type="dxa"/>
                        <w:gridSpan w:val="14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5.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DATE OF BIRTH: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6.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AGE AS AT LAST BIRTHDAY: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7.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SPONSORSHIP:</w:t>
                        </w:r>
                      </w:p>
                    </w:tc>
                    <w:tc>
                      <w:tcPr>
                        <w:tcW w:w="2073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spacing w:before="240"/>
                          <w:ind w:left="318" w:hanging="318"/>
                        </w:pPr>
                        <w:r w:rsidRPr="008B0738">
                          <w:t>Name of Sponsor:</w:t>
                        </w:r>
                      </w:p>
                    </w:tc>
                    <w:tc>
                      <w:tcPr>
                        <w:tcW w:w="5418" w:type="dxa"/>
                        <w:gridSpan w:val="10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21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ind w:left="318" w:hanging="318"/>
                        </w:pPr>
                        <w:r>
                          <w:t>Address of Sponsor: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right"/>
                        </w:pPr>
                        <w:r>
                          <w:t>8.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QUALIFICATION: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318"/>
                          </w:tabs>
                          <w:spacing w:before="240" w:line="360" w:lineRule="auto"/>
                        </w:pPr>
                        <w:r w:rsidRPr="00017A21">
                          <w:t>Degree/Qualification Obtained: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</w:t>
                        </w: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934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left w:val="nil"/>
                          <w:right w:val="nil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  <w:r>
                          <w:t>9.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OTHER QUALIFICATIONS: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left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318"/>
                          </w:tabs>
                          <w:spacing w:line="360" w:lineRule="auto"/>
                        </w:pPr>
                        <w:r>
                          <w:t>(State subject, year, class of degree and University/Institution)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Institutions</w:t>
                        </w: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Certificate Obtained</w:t>
                        </w: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Course/Subject</w:t>
                        </w:r>
                      </w:p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Area of Specialization</w:t>
                        </w: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center"/>
                        </w:pPr>
                        <w:r>
                          <w:t>10.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COURSE APPLIED FOR: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547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11.</w:t>
                        </w:r>
                      </w:p>
                    </w:tc>
                    <w:tc>
                      <w:tcPr>
                        <w:tcW w:w="161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DEPARTMENT:</w:t>
                        </w:r>
                      </w:p>
                    </w:tc>
                    <w:tc>
                      <w:tcPr>
                        <w:tcW w:w="7709" w:type="dxa"/>
                        <w:gridSpan w:val="17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12.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FACULTY:</w:t>
                        </w: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402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Signature of Applicant</w:t>
                        </w:r>
                      </w:p>
                    </w:tc>
                    <w:tc>
                      <w:tcPr>
                        <w:tcW w:w="4025" w:type="dxa"/>
                        <w:gridSpan w:val="6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Date</w:t>
                        </w:r>
                      </w:p>
                    </w:tc>
                  </w:tr>
                </w:tbl>
                <w:tbl>
                  <w:tblPr>
                    <w:tblStyle w:val="TableGrid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6"/>
                    <w:gridCol w:w="1559"/>
                    <w:gridCol w:w="363"/>
                    <w:gridCol w:w="228"/>
                    <w:gridCol w:w="1150"/>
                    <w:gridCol w:w="172"/>
                    <w:gridCol w:w="135"/>
                    <w:gridCol w:w="94"/>
                    <w:gridCol w:w="81"/>
                    <w:gridCol w:w="138"/>
                    <w:gridCol w:w="77"/>
                    <w:gridCol w:w="86"/>
                    <w:gridCol w:w="1008"/>
                    <w:gridCol w:w="288"/>
                    <w:gridCol w:w="138"/>
                    <w:gridCol w:w="1364"/>
                    <w:gridCol w:w="275"/>
                    <w:gridCol w:w="1394"/>
                    <w:gridCol w:w="153"/>
                    <w:gridCol w:w="1014"/>
                  </w:tblGrid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  <w:r>
                          <w:t>1.</w:t>
                        </w:r>
                      </w:p>
                    </w:tc>
                    <w:tc>
                      <w:tcPr>
                        <w:tcW w:w="344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  <w:r>
                          <w:t>NAME IN FULL (SURNAME FIRST):</w:t>
                        </w:r>
                      </w:p>
                    </w:tc>
                    <w:tc>
                      <w:tcPr>
                        <w:tcW w:w="5885" w:type="dxa"/>
                        <w:gridSpan w:val="13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  2.</w:t>
                        </w:r>
                      </w:p>
                    </w:tc>
                    <w:tc>
                      <w:tcPr>
                        <w:tcW w:w="4007" w:type="dxa"/>
                        <w:gridSpan w:val="10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PHONE NUMBER AND EMAIL ADDRESS: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3.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 xml:space="preserve">PERMANENT HOME ADDRESS: 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4.</w:t>
                        </w:r>
                      </w:p>
                    </w:tc>
                    <w:tc>
                      <w:tcPr>
                        <w:tcW w:w="3156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CORRESPONDENCE ADDRESS:</w:t>
                        </w:r>
                      </w:p>
                    </w:tc>
                    <w:tc>
                      <w:tcPr>
                        <w:tcW w:w="6169" w:type="dxa"/>
                        <w:gridSpan w:val="14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9325" w:type="dxa"/>
                        <w:gridSpan w:val="19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5.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DATE OF BIRTH: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6.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AGE AS AT LAST BIRTHDAY: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  <w:jc w:val="right"/>
                        </w:pPr>
                        <w:r>
                          <w:t>7.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/>
                        </w:pPr>
                        <w:r>
                          <w:t>SPONSORSHIP:</w:t>
                        </w:r>
                      </w:p>
                    </w:tc>
                    <w:tc>
                      <w:tcPr>
                        <w:tcW w:w="2073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spacing w:before="240"/>
                          <w:ind w:left="318" w:hanging="318"/>
                        </w:pPr>
                        <w:r w:rsidRPr="008B0738">
                          <w:t>Name of Sponsor:</w:t>
                        </w:r>
                      </w:p>
                    </w:tc>
                    <w:tc>
                      <w:tcPr>
                        <w:tcW w:w="5418" w:type="dxa"/>
                        <w:gridSpan w:val="10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  <w:spacing w:before="24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2173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8B0738" w:rsidRDefault="009A2078" w:rsidP="00212D5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318"/>
                          </w:tabs>
                          <w:ind w:left="318" w:hanging="318"/>
                        </w:pPr>
                        <w:r>
                          <w:t>Address of Sponsor:</w:t>
                        </w:r>
                      </w:p>
                    </w:tc>
                    <w:tc>
                      <w:tcPr>
                        <w:tcW w:w="5318" w:type="dxa"/>
                        <w:gridSpan w:val="9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C4184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right"/>
                        </w:pPr>
                        <w:r>
                          <w:t>8.</w:t>
                        </w: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QUALIFICATION:</w:t>
                        </w: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318"/>
                          </w:tabs>
                          <w:spacing w:before="240" w:line="360" w:lineRule="auto"/>
                        </w:pPr>
                        <w:r w:rsidRPr="00017A21">
                          <w:t>Degree/Qualification Obtained: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University</w:t>
                        </w: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Degree</w:t>
                        </w: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</w:t>
                        </w: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934" w:type="dxa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2304" w:type="dxa"/>
                        <w:gridSpan w:val="8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269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89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1495" w:type="dxa"/>
                        <w:gridSpan w:val="2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  <w:tc>
                      <w:tcPr>
                        <w:tcW w:w="934" w:type="dxa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</w:tcPr>
                      <w:p w:rsidR="009A2078" w:rsidRPr="008B0738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spacing w:line="360" w:lineRule="auto"/>
                          <w:ind w:left="318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</w:pPr>
                      </w:p>
                    </w:tc>
                    <w:tc>
                      <w:tcPr>
                        <w:tcW w:w="7491" w:type="dxa"/>
                        <w:gridSpan w:val="16"/>
                        <w:tcBorders>
                          <w:left w:val="nil"/>
                          <w:right w:val="nil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318"/>
                          </w:tabs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  <w:r>
                          <w:t>9.</w:t>
                        </w:r>
                      </w:p>
                    </w:tc>
                    <w:tc>
                      <w:tcPr>
                        <w:tcW w:w="298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OTHER QUALIFICATIONS:</w:t>
                        </w:r>
                      </w:p>
                    </w:tc>
                    <w:tc>
                      <w:tcPr>
                        <w:tcW w:w="6341" w:type="dxa"/>
                        <w:gridSpan w:val="15"/>
                        <w:tcBorders>
                          <w:left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318"/>
                          </w:tabs>
                          <w:spacing w:line="360" w:lineRule="auto"/>
                        </w:pPr>
                        <w:r>
                          <w:t>(State subject, year, class of degree and University/Institution)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Institutions</w:t>
                        </w: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Certificate Obtained</w:t>
                        </w: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Course/Subject</w:t>
                        </w:r>
                      </w:p>
                      <w:p w:rsidR="009A2078" w:rsidRPr="00B338B5" w:rsidRDefault="009A2078" w:rsidP="00600303">
                        <w:pPr>
                          <w:tabs>
                            <w:tab w:val="left" w:pos="2445"/>
                          </w:tabs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Area of Specialization</w:t>
                        </w: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Class of Certificate</w:t>
                        </w: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B338B5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  <w:jc w:val="center"/>
                          <w:rPr>
                            <w:b/>
                          </w:rPr>
                        </w:pPr>
                        <w:r w:rsidRPr="00B338B5">
                          <w:rPr>
                            <w:b/>
                          </w:rPr>
                          <w:t>Date</w:t>
                        </w: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right"/>
                        </w:pPr>
                      </w:p>
                    </w:tc>
                    <w:tc>
                      <w:tcPr>
                        <w:tcW w:w="1834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1928" w:type="dxa"/>
                        <w:gridSpan w:val="5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017A21" w:rsidRDefault="009A2078" w:rsidP="00600303">
                        <w:pPr>
                          <w:tabs>
                            <w:tab w:val="left" w:pos="2445"/>
                          </w:tabs>
                        </w:pPr>
                      </w:p>
                    </w:tc>
                    <w:tc>
                      <w:tcPr>
                        <w:tcW w:w="1257" w:type="dxa"/>
                        <w:gridSpan w:val="4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4" w:type="dxa"/>
                        <w:gridSpan w:val="3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54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  <w:tc>
                      <w:tcPr>
                        <w:tcW w:w="1216" w:type="dxa"/>
                        <w:gridSpan w:val="2"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2445"/>
                          </w:tabs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  <w:jc w:val="center"/>
                        </w:pPr>
                        <w:r>
                          <w:t>10.</w:t>
                        </w:r>
                      </w:p>
                    </w:tc>
                    <w:tc>
                      <w:tcPr>
                        <w:tcW w:w="3580" w:type="dxa"/>
                        <w:gridSpan w:val="7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before="240" w:line="360" w:lineRule="auto"/>
                        </w:pPr>
                        <w:r>
                          <w:t>COURSE APPLIED FOR:</w:t>
                        </w:r>
                      </w:p>
                    </w:tc>
                    <w:tc>
                      <w:tcPr>
                        <w:tcW w:w="574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tabs>
                            <w:tab w:val="left" w:pos="5475"/>
                          </w:tabs>
                          <w:spacing w:line="360" w:lineRule="auto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11.</w:t>
                        </w:r>
                      </w:p>
                    </w:tc>
                    <w:tc>
                      <w:tcPr>
                        <w:tcW w:w="161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DEPARTMENT:</w:t>
                        </w:r>
                      </w:p>
                    </w:tc>
                    <w:tc>
                      <w:tcPr>
                        <w:tcW w:w="7709" w:type="dxa"/>
                        <w:gridSpan w:val="17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  <w:r>
                          <w:t>12.</w:t>
                        </w: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  <w:r>
                          <w:t>FACULTY:</w:t>
                        </w: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8050" w:type="dxa"/>
                        <w:gridSpan w:val="18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</w:p>
                    </w:tc>
                  </w:tr>
                  <w:tr w:rsidR="009A2078" w:rsidTr="00600303">
                    <w:tc>
                      <w:tcPr>
                        <w:tcW w:w="4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  <w:jc w:val="center"/>
                        </w:pPr>
                      </w:p>
                    </w:tc>
                    <w:tc>
                      <w:tcPr>
                        <w:tcW w:w="12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A2078" w:rsidRDefault="009A2078" w:rsidP="00600303">
                        <w:pPr>
                          <w:tabs>
                            <w:tab w:val="left" w:pos="774"/>
                          </w:tabs>
                          <w:spacing w:line="360" w:lineRule="auto"/>
                        </w:pPr>
                      </w:p>
                    </w:tc>
                    <w:tc>
                      <w:tcPr>
                        <w:tcW w:w="4025" w:type="dxa"/>
                        <w:gridSpan w:val="1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Signature of Applicant</w:t>
                        </w:r>
                      </w:p>
                    </w:tc>
                    <w:tc>
                      <w:tcPr>
                        <w:tcW w:w="4025" w:type="dxa"/>
                        <w:gridSpan w:val="6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9A2078" w:rsidRPr="007B458E" w:rsidRDefault="009A2078" w:rsidP="00600303">
                        <w:pPr>
                          <w:pStyle w:val="ListParagraph"/>
                          <w:tabs>
                            <w:tab w:val="left" w:pos="5475"/>
                          </w:tabs>
                          <w:spacing w:line="360" w:lineRule="auto"/>
                          <w:ind w:left="360"/>
                        </w:pPr>
                        <w:r>
                          <w:t>Date</w:t>
                        </w:r>
                      </w:p>
                    </w:tc>
                  </w:tr>
                </w:tbl>
                <w:p w:rsidR="009A2078" w:rsidRDefault="009A2078" w:rsidP="00212D55"/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30" type="#_x0000_t202" style="position:absolute;left:0;text-align:left;margin-left:167.65pt;margin-top:4.4pt;width:13.4pt;height:8.55pt;z-index:251683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">
            <v:textbox style="mso-next-textbox:#_x0000_s1030">
              <w:txbxContent>
                <w:p w:rsidR="009A2078" w:rsidRDefault="009A2078" w:rsidP="00212D55">
                  <w:r>
                    <w:rPr>
                      <w:lang w:eastAsia="en-GB"/>
                    </w:rPr>
                    <w:t xml:space="preserve">  </w:t>
                  </w:r>
                </w:p>
              </w:txbxContent>
            </v:textbox>
          </v:shape>
        </w:pict>
      </w:r>
      <w:r w:rsidR="00212D55">
        <w:rPr>
          <w:b/>
          <w:sz w:val="22"/>
          <w:szCs w:val="22"/>
        </w:rPr>
        <w:t xml:space="preserve">Account Type: Current  </w:t>
      </w:r>
      <w:r w:rsidR="00212D55">
        <w:rPr>
          <w:b/>
          <w:sz w:val="22"/>
          <w:szCs w:val="22"/>
        </w:rPr>
        <w:tab/>
      </w:r>
      <w:r w:rsidR="00212D55">
        <w:rPr>
          <w:b/>
          <w:sz w:val="22"/>
          <w:szCs w:val="22"/>
        </w:rPr>
        <w:tab/>
        <w:t xml:space="preserve">Savings </w:t>
      </w:r>
      <w:r w:rsidR="00212D55">
        <w:rPr>
          <w:b/>
          <w:sz w:val="22"/>
          <w:szCs w:val="22"/>
        </w:rPr>
        <w:tab/>
      </w:r>
      <w:r w:rsidR="00212D55">
        <w:rPr>
          <w:b/>
          <w:sz w:val="22"/>
          <w:szCs w:val="22"/>
        </w:rPr>
        <w:tab/>
        <w:t xml:space="preserve">E-Account </w:t>
      </w:r>
    </w:p>
    <w:p w:rsidR="004270E6" w:rsidRDefault="004270E6" w:rsidP="004270E6">
      <w:pPr>
        <w:pStyle w:val="ListParagraph"/>
        <w:tabs>
          <w:tab w:val="left" w:pos="284"/>
        </w:tabs>
        <w:ind w:left="360"/>
        <w:rPr>
          <w:b/>
          <w:caps/>
          <w:sz w:val="22"/>
          <w:szCs w:val="22"/>
        </w:rPr>
      </w:pPr>
    </w:p>
    <w:p w:rsidR="00FD139D" w:rsidRPr="00D13A48" w:rsidRDefault="00FD139D" w:rsidP="00FD139D">
      <w:pPr>
        <w:pStyle w:val="ListParagraph"/>
        <w:numPr>
          <w:ilvl w:val="0"/>
          <w:numId w:val="6"/>
        </w:numPr>
        <w:tabs>
          <w:tab w:val="left" w:pos="284"/>
        </w:tabs>
        <w:ind w:left="284" w:hanging="284"/>
        <w:rPr>
          <w:b/>
          <w:caps/>
          <w:sz w:val="22"/>
          <w:szCs w:val="22"/>
        </w:rPr>
      </w:pPr>
      <w:r w:rsidRPr="00D13A48">
        <w:rPr>
          <w:b/>
          <w:caps/>
          <w:sz w:val="22"/>
          <w:szCs w:val="22"/>
        </w:rPr>
        <w:t>PARTICULARS OF CANDIDATES EXAMINED: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"/>
        <w:gridCol w:w="3393"/>
        <w:gridCol w:w="1978"/>
        <w:gridCol w:w="1447"/>
        <w:gridCol w:w="1710"/>
      </w:tblGrid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2332C6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 w:rsidRPr="00D13A48">
              <w:rPr>
                <w:sz w:val="22"/>
                <w:szCs w:val="22"/>
              </w:rPr>
              <w:t>Name</w:t>
            </w: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 w:rsidRPr="00D13A48">
              <w:rPr>
                <w:sz w:val="22"/>
                <w:szCs w:val="22"/>
              </w:rPr>
              <w:t>Reg. No.</w:t>
            </w: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proofErr w:type="spellStart"/>
            <w:r w:rsidRPr="00D13A48">
              <w:rPr>
                <w:sz w:val="22"/>
                <w:szCs w:val="22"/>
              </w:rPr>
              <w:t>Programme</w:t>
            </w:r>
            <w:proofErr w:type="spellEnd"/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Exam</w:t>
            </w:r>
          </w:p>
        </w:tc>
      </w:tr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</w:tr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2332C6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</w:tr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FD13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</w:tr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</w:tr>
      <w:tr w:rsidR="00FD139D" w:rsidRPr="00D13A48" w:rsidTr="00FD139D">
        <w:trPr>
          <w:jc w:val="center"/>
        </w:trPr>
        <w:tc>
          <w:tcPr>
            <w:tcW w:w="49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3393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978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447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FD139D" w:rsidRPr="00D13A48" w:rsidRDefault="00FD139D" w:rsidP="002332C6">
            <w:pPr>
              <w:rPr>
                <w:sz w:val="22"/>
                <w:szCs w:val="22"/>
              </w:rPr>
            </w:pPr>
          </w:p>
        </w:tc>
      </w:tr>
    </w:tbl>
    <w:p w:rsidR="00FD139D" w:rsidRDefault="00FD139D" w:rsidP="00FD139D">
      <w:pPr>
        <w:pStyle w:val="ListParagraph"/>
        <w:tabs>
          <w:tab w:val="left" w:pos="284"/>
        </w:tabs>
        <w:ind w:left="360"/>
        <w:rPr>
          <w:b/>
          <w:caps/>
          <w:sz w:val="22"/>
          <w:szCs w:val="22"/>
        </w:rPr>
      </w:pPr>
    </w:p>
    <w:p w:rsidR="000F72D2" w:rsidRPr="00D13A48" w:rsidRDefault="000F72D2" w:rsidP="00BC5763">
      <w:pPr>
        <w:pStyle w:val="ListParagraph"/>
        <w:numPr>
          <w:ilvl w:val="0"/>
          <w:numId w:val="6"/>
        </w:numPr>
        <w:tabs>
          <w:tab w:val="left" w:pos="284"/>
        </w:tabs>
        <w:rPr>
          <w:b/>
          <w:caps/>
          <w:sz w:val="22"/>
          <w:szCs w:val="22"/>
        </w:rPr>
      </w:pPr>
      <w:r w:rsidRPr="00D13A48">
        <w:rPr>
          <w:b/>
          <w:caps/>
          <w:sz w:val="22"/>
          <w:szCs w:val="22"/>
        </w:rPr>
        <w:t xml:space="preserve">Details of </w:t>
      </w:r>
      <w:r w:rsidR="00CA6195" w:rsidRPr="00D13A48">
        <w:rPr>
          <w:b/>
          <w:caps/>
          <w:sz w:val="22"/>
          <w:szCs w:val="22"/>
        </w:rPr>
        <w:t>CLAIMS</w:t>
      </w:r>
    </w:p>
    <w:p w:rsidR="00532641" w:rsidRPr="00163341" w:rsidRDefault="00532641" w:rsidP="00D13A48">
      <w:pPr>
        <w:pStyle w:val="ListParagraph"/>
        <w:ind w:left="1080"/>
        <w:rPr>
          <w:sz w:val="12"/>
          <w:szCs w:val="22"/>
        </w:rPr>
      </w:pPr>
    </w:p>
    <w:p w:rsidR="00532641" w:rsidRPr="00D13A48" w:rsidRDefault="00532641" w:rsidP="00D13A48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D13A48">
        <w:rPr>
          <w:b/>
          <w:sz w:val="22"/>
          <w:szCs w:val="22"/>
        </w:rPr>
        <w:t>Examination of Master’s Thesis</w:t>
      </w:r>
    </w:p>
    <w:p w:rsidR="00532641" w:rsidRPr="00D13A48" w:rsidRDefault="00532641" w:rsidP="00D13A48">
      <w:pPr>
        <w:pStyle w:val="ListParagraph"/>
        <w:ind w:left="1080"/>
        <w:rPr>
          <w:sz w:val="22"/>
          <w:szCs w:val="22"/>
        </w:rPr>
      </w:pPr>
      <w:r w:rsidRPr="00D13A48">
        <w:rPr>
          <w:sz w:val="22"/>
          <w:szCs w:val="22"/>
        </w:rPr>
        <w:t>Assessmen</w:t>
      </w:r>
      <w:r w:rsidR="00A8067A">
        <w:rPr>
          <w:sz w:val="22"/>
          <w:szCs w:val="22"/>
        </w:rPr>
        <w:t xml:space="preserve">t of thesis and </w:t>
      </w:r>
      <w:r w:rsidR="00A8067A" w:rsidRPr="00A8067A">
        <w:rPr>
          <w:i/>
          <w:sz w:val="22"/>
          <w:szCs w:val="22"/>
        </w:rPr>
        <w:t>viva voce</w:t>
      </w:r>
      <w:r w:rsidRPr="00D13A48">
        <w:rPr>
          <w:sz w:val="22"/>
          <w:szCs w:val="22"/>
        </w:rPr>
        <w:t xml:space="preserve"> per candidate:</w:t>
      </w:r>
      <w:r w:rsidR="00FD139D">
        <w:rPr>
          <w:sz w:val="22"/>
          <w:szCs w:val="22"/>
        </w:rPr>
        <w:t xml:space="preserve"> N30</w:t>
      </w:r>
      <w:proofErr w:type="gramStart"/>
      <w:r w:rsidR="00FD139D">
        <w:rPr>
          <w:sz w:val="22"/>
          <w:szCs w:val="22"/>
        </w:rPr>
        <w:t>,000.00</w:t>
      </w:r>
      <w:proofErr w:type="gramEnd"/>
      <w:r w:rsidR="00FD139D">
        <w:rPr>
          <w:sz w:val="22"/>
          <w:szCs w:val="22"/>
        </w:rPr>
        <w:t xml:space="preserve"> x (  </w:t>
      </w:r>
      <w:r w:rsidR="007A45C9">
        <w:rPr>
          <w:sz w:val="22"/>
          <w:szCs w:val="22"/>
        </w:rPr>
        <w:t xml:space="preserve"> ) =  </w:t>
      </w:r>
      <w:r w:rsidR="007A45C9" w:rsidRPr="008115E2">
        <w:rPr>
          <w:dstrike/>
          <w:sz w:val="22"/>
          <w:szCs w:val="22"/>
        </w:rPr>
        <w:t>N</w:t>
      </w:r>
      <w:r w:rsidR="007A45C9">
        <w:rPr>
          <w:sz w:val="22"/>
          <w:szCs w:val="22"/>
        </w:rPr>
        <w:t xml:space="preserve"> ___</w:t>
      </w:r>
      <w:r w:rsidR="00B314A5">
        <w:rPr>
          <w:sz w:val="22"/>
          <w:szCs w:val="22"/>
        </w:rPr>
        <w:t>_</w:t>
      </w:r>
      <w:r w:rsidR="00A8067A">
        <w:rPr>
          <w:sz w:val="22"/>
          <w:szCs w:val="22"/>
        </w:rPr>
        <w:t>______</w:t>
      </w:r>
      <w:r w:rsidR="00B314A5">
        <w:rPr>
          <w:sz w:val="22"/>
          <w:szCs w:val="22"/>
        </w:rPr>
        <w:t>__</w:t>
      </w:r>
      <w:r w:rsidR="007A45C9">
        <w:rPr>
          <w:sz w:val="22"/>
          <w:szCs w:val="22"/>
        </w:rPr>
        <w:t xml:space="preserve">  </w:t>
      </w:r>
    </w:p>
    <w:p w:rsidR="00532641" w:rsidRPr="0066161B" w:rsidRDefault="00532641" w:rsidP="00D13A48">
      <w:pPr>
        <w:pStyle w:val="ListParagraph"/>
        <w:ind w:left="1080"/>
        <w:rPr>
          <w:b/>
          <w:sz w:val="4"/>
          <w:szCs w:val="22"/>
        </w:rPr>
      </w:pPr>
    </w:p>
    <w:p w:rsidR="00532641" w:rsidRPr="00D13A48" w:rsidRDefault="00532641" w:rsidP="00D13A48">
      <w:pPr>
        <w:pStyle w:val="ListParagraph"/>
        <w:numPr>
          <w:ilvl w:val="0"/>
          <w:numId w:val="9"/>
        </w:numPr>
        <w:rPr>
          <w:b/>
          <w:sz w:val="22"/>
          <w:szCs w:val="22"/>
        </w:rPr>
      </w:pPr>
      <w:r w:rsidRPr="00D13A48">
        <w:rPr>
          <w:b/>
          <w:sz w:val="22"/>
          <w:szCs w:val="22"/>
        </w:rPr>
        <w:t>Examination of PhD Dissertation</w:t>
      </w:r>
    </w:p>
    <w:p w:rsidR="00532641" w:rsidRDefault="00FD139D" w:rsidP="00D13A48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Assessment of dissertation </w:t>
      </w:r>
      <w:r w:rsidR="00A8067A">
        <w:rPr>
          <w:sz w:val="22"/>
          <w:szCs w:val="22"/>
        </w:rPr>
        <w:t xml:space="preserve">and </w:t>
      </w:r>
      <w:r w:rsidR="0066161B" w:rsidRPr="0066161B">
        <w:rPr>
          <w:i/>
          <w:sz w:val="22"/>
          <w:szCs w:val="22"/>
        </w:rPr>
        <w:t>viva voce</w:t>
      </w:r>
      <w:r w:rsidR="00532641" w:rsidRPr="00D13A48">
        <w:rPr>
          <w:sz w:val="22"/>
          <w:szCs w:val="22"/>
        </w:rPr>
        <w:t xml:space="preserve"> per candidate:</w:t>
      </w:r>
      <w:r w:rsidR="00B314A5">
        <w:rPr>
          <w:sz w:val="22"/>
          <w:szCs w:val="22"/>
        </w:rPr>
        <w:t xml:space="preserve"> N50</w:t>
      </w:r>
      <w:proofErr w:type="gramStart"/>
      <w:r>
        <w:rPr>
          <w:sz w:val="22"/>
          <w:szCs w:val="22"/>
        </w:rPr>
        <w:t>,</w:t>
      </w:r>
      <w:r w:rsidR="00B314A5">
        <w:rPr>
          <w:sz w:val="22"/>
          <w:szCs w:val="22"/>
        </w:rPr>
        <w:t>000.00</w:t>
      </w:r>
      <w:proofErr w:type="gramEnd"/>
      <w:r w:rsidR="00B314A5">
        <w:rPr>
          <w:sz w:val="22"/>
          <w:szCs w:val="22"/>
        </w:rPr>
        <w:t xml:space="preserve"> x(   ) =</w:t>
      </w:r>
      <w:r w:rsidR="00B314A5" w:rsidRPr="008115E2">
        <w:rPr>
          <w:dstrike/>
          <w:sz w:val="22"/>
          <w:szCs w:val="22"/>
        </w:rPr>
        <w:t>N</w:t>
      </w:r>
      <w:r w:rsidR="00B314A5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B314A5">
        <w:rPr>
          <w:sz w:val="22"/>
          <w:szCs w:val="22"/>
        </w:rPr>
        <w:t>_</w:t>
      </w:r>
      <w:r w:rsidR="0066161B">
        <w:rPr>
          <w:sz w:val="22"/>
          <w:szCs w:val="22"/>
        </w:rPr>
        <w:t>_____</w:t>
      </w:r>
      <w:r w:rsidR="00B314A5">
        <w:rPr>
          <w:sz w:val="22"/>
          <w:szCs w:val="22"/>
        </w:rPr>
        <w:t>_</w:t>
      </w:r>
    </w:p>
    <w:p w:rsidR="0066161B" w:rsidRPr="0066161B" w:rsidRDefault="0066161B" w:rsidP="00D13A48">
      <w:pPr>
        <w:pStyle w:val="ListParagraph"/>
        <w:ind w:left="1080"/>
        <w:rPr>
          <w:sz w:val="12"/>
          <w:szCs w:val="22"/>
        </w:rPr>
      </w:pPr>
    </w:p>
    <w:p w:rsidR="00532641" w:rsidRPr="00FE1BF2" w:rsidRDefault="00532641" w:rsidP="00D13A48">
      <w:pPr>
        <w:pStyle w:val="ListParagraph"/>
        <w:ind w:left="1080"/>
        <w:rPr>
          <w:b/>
          <w:sz w:val="22"/>
          <w:szCs w:val="22"/>
        </w:rPr>
      </w:pP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D13A48">
        <w:rPr>
          <w:sz w:val="22"/>
          <w:szCs w:val="22"/>
        </w:rPr>
        <w:tab/>
      </w:r>
      <w:r w:rsidRPr="00FE1BF2">
        <w:rPr>
          <w:b/>
          <w:sz w:val="22"/>
          <w:szCs w:val="22"/>
        </w:rPr>
        <w:t>Sub-Total:</w:t>
      </w:r>
      <w:r w:rsidR="0066161B">
        <w:rPr>
          <w:b/>
          <w:sz w:val="22"/>
          <w:szCs w:val="22"/>
        </w:rPr>
        <w:t xml:space="preserve">                </w:t>
      </w:r>
      <w:r w:rsidR="007A242F" w:rsidRPr="008115E2">
        <w:rPr>
          <w:b/>
          <w:dstrike/>
          <w:sz w:val="22"/>
          <w:szCs w:val="22"/>
        </w:rPr>
        <w:t>N</w:t>
      </w:r>
      <w:r w:rsidR="007A242F">
        <w:rPr>
          <w:b/>
          <w:sz w:val="22"/>
          <w:szCs w:val="22"/>
        </w:rPr>
        <w:t>________</w:t>
      </w:r>
      <w:r w:rsidR="0066161B">
        <w:rPr>
          <w:b/>
          <w:sz w:val="22"/>
          <w:szCs w:val="22"/>
        </w:rPr>
        <w:t>___</w:t>
      </w:r>
    </w:p>
    <w:p w:rsidR="004416B3" w:rsidRPr="00D13A48" w:rsidRDefault="002332C6" w:rsidP="00FD139D">
      <w:pPr>
        <w:pStyle w:val="ListParagraph"/>
        <w:tabs>
          <w:tab w:val="left" w:pos="567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FD139D">
        <w:rPr>
          <w:b/>
          <w:sz w:val="22"/>
          <w:szCs w:val="22"/>
        </w:rPr>
        <w:t>(c)</w:t>
      </w:r>
      <w:r w:rsidR="00AF0860">
        <w:rPr>
          <w:b/>
          <w:sz w:val="22"/>
          <w:szCs w:val="22"/>
        </w:rPr>
        <w:t xml:space="preserve"> Travel Expenses</w:t>
      </w:r>
    </w:p>
    <w:tbl>
      <w:tblPr>
        <w:tblStyle w:val="TableGrid"/>
        <w:tblW w:w="9152" w:type="dxa"/>
        <w:jc w:val="center"/>
        <w:tblInd w:w="843" w:type="dxa"/>
        <w:tblLook w:val="04A0" w:firstRow="1" w:lastRow="0" w:firstColumn="1" w:lastColumn="0" w:noHBand="0" w:noVBand="1"/>
      </w:tblPr>
      <w:tblGrid>
        <w:gridCol w:w="473"/>
        <w:gridCol w:w="2180"/>
        <w:gridCol w:w="141"/>
        <w:gridCol w:w="821"/>
        <w:gridCol w:w="317"/>
        <w:gridCol w:w="1728"/>
        <w:gridCol w:w="563"/>
        <w:gridCol w:w="2929"/>
      </w:tblGrid>
      <w:tr w:rsidR="00D13A48" w:rsidRPr="00D13A48" w:rsidTr="0066161B">
        <w:trPr>
          <w:trHeight w:val="146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FD139D" w:rsidRDefault="004416B3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D13A48" w:rsidRDefault="00AF0860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Travel by Land</w:t>
            </w:r>
            <w:r w:rsidR="004416B3" w:rsidRPr="00D13A48">
              <w:rPr>
                <w:b/>
                <w:sz w:val="22"/>
                <w:szCs w:val="22"/>
              </w:rPr>
              <w:t>:</w:t>
            </w:r>
          </w:p>
        </w:tc>
        <w:tc>
          <w:tcPr>
            <w:tcW w:w="64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6B3" w:rsidRPr="00D13A48" w:rsidRDefault="004416B3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</w:tr>
      <w:tr w:rsidR="004416B3" w:rsidRPr="00D13A48" w:rsidTr="0066161B">
        <w:trPr>
          <w:trHeight w:val="291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FD139D" w:rsidRDefault="00AF0860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="00FD139D">
              <w:rPr>
                <w:sz w:val="22"/>
                <w:szCs w:val="22"/>
              </w:rPr>
              <w:t>)</w:t>
            </w:r>
          </w:p>
        </w:tc>
        <w:tc>
          <w:tcPr>
            <w:tcW w:w="2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16B3" w:rsidRPr="00D13A48" w:rsidRDefault="004270E6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Distance</w:t>
            </w:r>
            <w:r w:rsidR="004416B3" w:rsidRPr="00D13A48">
              <w:rPr>
                <w:b/>
                <w:sz w:val="22"/>
                <w:szCs w:val="22"/>
              </w:rPr>
              <w:t xml:space="preserve"> From:</w:t>
            </w:r>
          </w:p>
        </w:tc>
        <w:tc>
          <w:tcPr>
            <w:tcW w:w="28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6B3" w:rsidRPr="00D13A48" w:rsidRDefault="004416B3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</w:t>
            </w:r>
            <w:r w:rsidR="004416B3" w:rsidRPr="00D13A48">
              <w:rPr>
                <w:b/>
                <w:sz w:val="22"/>
                <w:szCs w:val="22"/>
              </w:rPr>
              <w:t>o: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6B3" w:rsidRPr="00D13A48" w:rsidRDefault="004270E6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Km</w:t>
            </w:r>
          </w:p>
        </w:tc>
      </w:tr>
      <w:tr w:rsidR="004416B3" w:rsidRPr="00D13A48" w:rsidTr="0066161B">
        <w:trPr>
          <w:trHeight w:val="291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FD139D" w:rsidRDefault="00FD139D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ii)</w:t>
            </w:r>
          </w:p>
        </w:tc>
        <w:tc>
          <w:tcPr>
            <w:tcW w:w="2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416B3" w:rsidRPr="00D13A48" w:rsidRDefault="004270E6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Distance</w:t>
            </w:r>
            <w:r w:rsidR="004416B3" w:rsidRPr="00D13A48">
              <w:rPr>
                <w:b/>
                <w:sz w:val="22"/>
                <w:szCs w:val="22"/>
              </w:rPr>
              <w:t xml:space="preserve"> From:</w:t>
            </w:r>
          </w:p>
        </w:tc>
        <w:tc>
          <w:tcPr>
            <w:tcW w:w="28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416B3" w:rsidRPr="00D13A48" w:rsidRDefault="004416B3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4416B3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</w:t>
            </w:r>
            <w:r w:rsidR="004416B3" w:rsidRPr="00D13A48">
              <w:rPr>
                <w:b/>
                <w:sz w:val="22"/>
                <w:szCs w:val="22"/>
              </w:rPr>
              <w:t>o: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16B3" w:rsidRPr="00D13A48" w:rsidRDefault="004270E6" w:rsidP="004270E6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Km</w:t>
            </w:r>
          </w:p>
        </w:tc>
      </w:tr>
      <w:tr w:rsidR="00D13A48" w:rsidRPr="00D13A48" w:rsidTr="0066161B">
        <w:trPr>
          <w:trHeight w:val="291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D13A48" w:rsidRPr="00FD139D" w:rsidRDefault="00AF0860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iii</w:t>
            </w:r>
            <w:r w:rsidR="00FD139D">
              <w:rPr>
                <w:sz w:val="22"/>
                <w:szCs w:val="22"/>
              </w:rPr>
              <w:t>)</w:t>
            </w:r>
          </w:p>
        </w:tc>
        <w:tc>
          <w:tcPr>
            <w:tcW w:w="2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13A48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 w:rsidRPr="00D13A48">
              <w:rPr>
                <w:b/>
                <w:sz w:val="22"/>
                <w:szCs w:val="22"/>
              </w:rPr>
              <w:t>Total Distance (KM):</w:t>
            </w:r>
          </w:p>
        </w:tc>
        <w:tc>
          <w:tcPr>
            <w:tcW w:w="28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3A48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3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3A48" w:rsidRPr="00D13A48" w:rsidRDefault="00AF0860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 </w:t>
            </w:r>
            <w:r w:rsidRPr="008115E2">
              <w:rPr>
                <w:b/>
                <w:dstrike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20</w:t>
            </w:r>
            <w:r w:rsidR="00D13A48" w:rsidRPr="00D13A48">
              <w:rPr>
                <w:b/>
                <w:sz w:val="22"/>
                <w:szCs w:val="22"/>
              </w:rPr>
              <w:t xml:space="preserve"> per</w:t>
            </w:r>
            <w:r w:rsidR="004270E6">
              <w:rPr>
                <w:b/>
                <w:sz w:val="22"/>
                <w:szCs w:val="22"/>
              </w:rPr>
              <w:t xml:space="preserve"> km</w:t>
            </w:r>
          </w:p>
        </w:tc>
      </w:tr>
      <w:tr w:rsidR="00D13A48" w:rsidRPr="00D13A48" w:rsidTr="0066161B">
        <w:trPr>
          <w:trHeight w:val="303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D13A48" w:rsidRPr="00FD139D" w:rsidRDefault="00FD139D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v)</w:t>
            </w:r>
          </w:p>
        </w:tc>
        <w:tc>
          <w:tcPr>
            <w:tcW w:w="3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13A48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Air Passage (Economy) From:</w:t>
            </w:r>
          </w:p>
        </w:tc>
        <w:tc>
          <w:tcPr>
            <w:tcW w:w="20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3A48" w:rsidRPr="00D13A48" w:rsidRDefault="00D13A48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D13A48" w:rsidRPr="00D13A48" w:rsidRDefault="00D13A48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</w:t>
            </w:r>
            <w:r w:rsidRPr="00D13A48">
              <w:rPr>
                <w:b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3A48" w:rsidRPr="008115E2" w:rsidRDefault="00A22A36" w:rsidP="00D13A48">
            <w:pPr>
              <w:tabs>
                <w:tab w:val="left" w:pos="774"/>
              </w:tabs>
              <w:rPr>
                <w:dstrike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</w:t>
            </w:r>
            <w:r w:rsidRPr="008115E2">
              <w:rPr>
                <w:dstrike/>
                <w:sz w:val="22"/>
                <w:szCs w:val="22"/>
              </w:rPr>
              <w:t>N</w:t>
            </w:r>
          </w:p>
        </w:tc>
      </w:tr>
      <w:tr w:rsidR="00A22A36" w:rsidRPr="00D13A48" w:rsidTr="0066161B">
        <w:trPr>
          <w:gridAfter w:val="1"/>
          <w:wAfter w:w="2929" w:type="dxa"/>
          <w:trHeight w:val="303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A22A36" w:rsidRPr="00FD139D" w:rsidRDefault="00A22A36" w:rsidP="00FD139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(d)</w:t>
            </w:r>
          </w:p>
        </w:tc>
        <w:tc>
          <w:tcPr>
            <w:tcW w:w="34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22A36" w:rsidRDefault="00A22A36" w:rsidP="0066161B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Overnight allowance(per diem)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2A36" w:rsidRPr="00D13A48" w:rsidRDefault="00A22A36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A22A36" w:rsidRDefault="00A22A36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</w:p>
        </w:tc>
      </w:tr>
      <w:tr w:rsidR="00AF68CD" w:rsidRPr="00D13A48" w:rsidTr="0066161B">
        <w:trPr>
          <w:trHeight w:val="303"/>
          <w:jc w:val="center"/>
        </w:trPr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AF68CD" w:rsidRPr="00AF0860" w:rsidRDefault="00AF0860" w:rsidP="00AF0860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(e)</w:t>
            </w:r>
          </w:p>
        </w:tc>
        <w:tc>
          <w:tcPr>
            <w:tcW w:w="3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F68CD" w:rsidRDefault="00AF68CD" w:rsidP="00D13A48">
            <w:pPr>
              <w:tabs>
                <w:tab w:val="left" w:pos="774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Other Claims (Please, specify):</w:t>
            </w:r>
          </w:p>
        </w:tc>
        <w:tc>
          <w:tcPr>
            <w:tcW w:w="55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68CD" w:rsidRPr="00D13A48" w:rsidRDefault="00AF68CD" w:rsidP="00D13A48">
            <w:pPr>
              <w:tabs>
                <w:tab w:val="left" w:pos="774"/>
              </w:tabs>
              <w:rPr>
                <w:i/>
                <w:sz w:val="22"/>
                <w:szCs w:val="22"/>
              </w:rPr>
            </w:pPr>
          </w:p>
        </w:tc>
      </w:tr>
      <w:tr w:rsidR="009A2078" w:rsidRPr="00D13A48" w:rsidTr="009A2078">
        <w:trPr>
          <w:trHeight w:val="303"/>
          <w:jc w:val="center"/>
        </w:trPr>
        <w:tc>
          <w:tcPr>
            <w:tcW w:w="91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2078" w:rsidRPr="008E7F27" w:rsidRDefault="009A2078" w:rsidP="00853FCD">
            <w:pPr>
              <w:tabs>
                <w:tab w:val="left" w:pos="774"/>
              </w:tabs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Grand Total: </w:t>
            </w:r>
            <w:r w:rsidRPr="008115E2">
              <w:rPr>
                <w:dstrike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                          </w:t>
            </w:r>
          </w:p>
        </w:tc>
      </w:tr>
      <w:tr w:rsidR="009A2078" w:rsidRPr="00D13A48" w:rsidTr="009A2078">
        <w:trPr>
          <w:trHeight w:val="303"/>
          <w:jc w:val="center"/>
        </w:trPr>
        <w:tc>
          <w:tcPr>
            <w:tcW w:w="91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A2078" w:rsidRPr="009A2078" w:rsidRDefault="009A2078" w:rsidP="009A2078">
            <w:pPr>
              <w:tabs>
                <w:tab w:val="left" w:pos="774"/>
              </w:tabs>
              <w:spacing w:line="360" w:lineRule="auto"/>
              <w:rPr>
                <w:sz w:val="26"/>
                <w:szCs w:val="22"/>
              </w:rPr>
            </w:pPr>
            <w:r>
              <w:rPr>
                <w:sz w:val="22"/>
                <w:szCs w:val="22"/>
              </w:rPr>
              <w:t>Amount in words:</w:t>
            </w:r>
          </w:p>
        </w:tc>
      </w:tr>
    </w:tbl>
    <w:p w:rsidR="00CA6195" w:rsidRPr="00267D07" w:rsidRDefault="00CA6195" w:rsidP="009A2078">
      <w:pPr>
        <w:pBdr>
          <w:bottom w:val="single" w:sz="4" w:space="1" w:color="auto"/>
        </w:pBdr>
        <w:spacing w:line="360" w:lineRule="auto"/>
        <w:rPr>
          <w:sz w:val="20"/>
          <w:szCs w:val="22"/>
        </w:rPr>
      </w:pPr>
    </w:p>
    <w:tbl>
      <w:tblPr>
        <w:tblStyle w:val="TableGrid"/>
        <w:tblW w:w="8986" w:type="dxa"/>
        <w:jc w:val="center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9"/>
        <w:gridCol w:w="425"/>
        <w:gridCol w:w="4246"/>
        <w:gridCol w:w="166"/>
      </w:tblGrid>
      <w:tr w:rsidR="00A8067A" w:rsidRPr="00D13A48" w:rsidTr="00A8067A">
        <w:trPr>
          <w:gridAfter w:val="1"/>
          <w:wAfter w:w="166" w:type="dxa"/>
          <w:trHeight w:val="203"/>
          <w:jc w:val="center"/>
        </w:trPr>
        <w:tc>
          <w:tcPr>
            <w:tcW w:w="4149" w:type="dxa"/>
            <w:tcBorders>
              <w:bottom w:val="single" w:sz="4" w:space="0" w:color="auto"/>
            </w:tcBorders>
          </w:tcPr>
          <w:p w:rsidR="00A8067A" w:rsidRPr="00D13A48" w:rsidRDefault="00A8067A" w:rsidP="008F439E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25" w:type="dxa"/>
          </w:tcPr>
          <w:p w:rsidR="00A8067A" w:rsidRPr="00D13A48" w:rsidRDefault="00A8067A" w:rsidP="00212D55">
            <w:pPr>
              <w:rPr>
                <w:sz w:val="22"/>
                <w:szCs w:val="22"/>
              </w:rPr>
            </w:pPr>
          </w:p>
        </w:tc>
        <w:tc>
          <w:tcPr>
            <w:tcW w:w="4246" w:type="dxa"/>
            <w:tcBorders>
              <w:bottom w:val="single" w:sz="4" w:space="0" w:color="auto"/>
            </w:tcBorders>
          </w:tcPr>
          <w:p w:rsidR="00A8067A" w:rsidRPr="00D13A48" w:rsidRDefault="00A8067A" w:rsidP="00212D55">
            <w:pPr>
              <w:rPr>
                <w:sz w:val="22"/>
                <w:szCs w:val="22"/>
              </w:rPr>
            </w:pPr>
          </w:p>
        </w:tc>
      </w:tr>
      <w:tr w:rsidR="008E7F27" w:rsidRPr="00D13A48" w:rsidTr="00A8067A">
        <w:trPr>
          <w:trHeight w:val="203"/>
          <w:jc w:val="center"/>
        </w:trPr>
        <w:tc>
          <w:tcPr>
            <w:tcW w:w="4149" w:type="dxa"/>
            <w:tcBorders>
              <w:top w:val="single" w:sz="4" w:space="0" w:color="auto"/>
              <w:bottom w:val="nil"/>
            </w:tcBorders>
          </w:tcPr>
          <w:p w:rsidR="008E7F27" w:rsidRPr="00D13A48" w:rsidRDefault="002332C6" w:rsidP="008F439E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&amp;</w:t>
            </w:r>
            <w:r w:rsidR="00A80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Signature of HOD &amp;</w:t>
            </w:r>
            <w:r w:rsidR="008E7F27">
              <w:rPr>
                <w:sz w:val="22"/>
                <w:szCs w:val="22"/>
              </w:rPr>
              <w:t xml:space="preserve"> Date</w:t>
            </w:r>
          </w:p>
        </w:tc>
        <w:tc>
          <w:tcPr>
            <w:tcW w:w="425" w:type="dxa"/>
            <w:tcBorders>
              <w:bottom w:val="nil"/>
            </w:tcBorders>
          </w:tcPr>
          <w:p w:rsidR="008E7F27" w:rsidRPr="00D13A48" w:rsidRDefault="008E7F27" w:rsidP="00212D55">
            <w:pPr>
              <w:rPr>
                <w:sz w:val="22"/>
                <w:szCs w:val="22"/>
              </w:rPr>
            </w:pPr>
          </w:p>
        </w:tc>
        <w:tc>
          <w:tcPr>
            <w:tcW w:w="4412" w:type="dxa"/>
            <w:gridSpan w:val="2"/>
            <w:tcBorders>
              <w:top w:val="single" w:sz="4" w:space="0" w:color="auto"/>
              <w:bottom w:val="nil"/>
            </w:tcBorders>
          </w:tcPr>
          <w:p w:rsidR="008E7F27" w:rsidRPr="00D13A48" w:rsidRDefault="002332C6" w:rsidP="00A8067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&amp;</w:t>
            </w:r>
            <w:r w:rsidR="00A8067A">
              <w:rPr>
                <w:sz w:val="22"/>
                <w:szCs w:val="22"/>
              </w:rPr>
              <w:t xml:space="preserve"> </w:t>
            </w:r>
            <w:r w:rsidR="00853FCD">
              <w:rPr>
                <w:sz w:val="22"/>
                <w:szCs w:val="22"/>
              </w:rPr>
              <w:t>Signature of Dean of Faculty</w:t>
            </w:r>
            <w:r w:rsidR="008E7F2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 w:rsidR="00A8067A">
              <w:rPr>
                <w:sz w:val="22"/>
                <w:szCs w:val="22"/>
              </w:rPr>
              <w:t xml:space="preserve"> </w:t>
            </w:r>
            <w:r w:rsidR="008E7F27">
              <w:rPr>
                <w:sz w:val="22"/>
                <w:szCs w:val="22"/>
              </w:rPr>
              <w:t>Date</w:t>
            </w:r>
          </w:p>
        </w:tc>
      </w:tr>
    </w:tbl>
    <w:p w:rsidR="008E7F27" w:rsidRPr="008F439E" w:rsidRDefault="008E7F27" w:rsidP="008E7F27">
      <w:pPr>
        <w:rPr>
          <w:sz w:val="12"/>
          <w:szCs w:val="22"/>
        </w:rPr>
      </w:pPr>
    </w:p>
    <w:tbl>
      <w:tblPr>
        <w:tblStyle w:val="TableGrid"/>
        <w:tblW w:w="8820" w:type="dxa"/>
        <w:jc w:val="center"/>
        <w:tblInd w:w="720" w:type="dxa"/>
        <w:tblLook w:val="04A0" w:firstRow="1" w:lastRow="0" w:firstColumn="1" w:lastColumn="0" w:noHBand="0" w:noVBand="1"/>
      </w:tblPr>
      <w:tblGrid>
        <w:gridCol w:w="4149"/>
        <w:gridCol w:w="425"/>
        <w:gridCol w:w="709"/>
        <w:gridCol w:w="3537"/>
      </w:tblGrid>
      <w:tr w:rsidR="00BC5763" w:rsidRPr="00D13A48" w:rsidTr="00BC5763">
        <w:trPr>
          <w:trHeight w:val="203"/>
          <w:jc w:val="center"/>
        </w:trPr>
        <w:tc>
          <w:tcPr>
            <w:tcW w:w="41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3"/>
              <w:gridCol w:w="341"/>
              <w:gridCol w:w="2089"/>
              <w:gridCol w:w="270"/>
            </w:tblGrid>
            <w:tr w:rsidR="00A8067A" w:rsidTr="00A8067A">
              <w:tc>
                <w:tcPr>
                  <w:tcW w:w="1223" w:type="dxa"/>
                  <w:tcBorders>
                    <w:top w:val="nil"/>
                    <w:left w:val="nil"/>
                    <w:bottom w:val="nil"/>
                  </w:tcBorders>
                </w:tcPr>
                <w:p w:rsidR="00A8067A" w:rsidRDefault="00A8067A" w:rsidP="00212D55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Approved</w:t>
                  </w:r>
                </w:p>
              </w:tc>
              <w:tc>
                <w:tcPr>
                  <w:tcW w:w="341" w:type="dxa"/>
                </w:tcPr>
                <w:p w:rsidR="00A8067A" w:rsidRDefault="00A8067A" w:rsidP="00212D55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089" w:type="dxa"/>
                  <w:tcBorders>
                    <w:top w:val="nil"/>
                    <w:bottom w:val="nil"/>
                  </w:tcBorders>
                </w:tcPr>
                <w:p w:rsidR="00A8067A" w:rsidRDefault="00A8067A" w:rsidP="00A8067A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Not Approved</w:t>
                  </w:r>
                </w:p>
              </w:tc>
              <w:tc>
                <w:tcPr>
                  <w:tcW w:w="270" w:type="dxa"/>
                </w:tcPr>
                <w:p w:rsidR="00A8067A" w:rsidRDefault="00A8067A" w:rsidP="00212D55"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BC5763" w:rsidRPr="00D13A48" w:rsidRDefault="00BC5763" w:rsidP="00212D55">
            <w:pPr>
              <w:rPr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BC5763" w:rsidRPr="00D13A48" w:rsidRDefault="00BC5763" w:rsidP="00BC5763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42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763" w:rsidRPr="00D13A48" w:rsidRDefault="00BC5763" w:rsidP="00212D55">
            <w:pPr>
              <w:rPr>
                <w:sz w:val="22"/>
                <w:szCs w:val="22"/>
              </w:rPr>
            </w:pPr>
          </w:p>
        </w:tc>
      </w:tr>
      <w:tr w:rsidR="00BC5763" w:rsidRPr="00D13A48" w:rsidTr="00BC5763">
        <w:trPr>
          <w:trHeight w:val="203"/>
          <w:jc w:val="center"/>
        </w:trPr>
        <w:tc>
          <w:tcPr>
            <w:tcW w:w="41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763" w:rsidRPr="00D13A48" w:rsidRDefault="00BC5763" w:rsidP="00212D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Approval by Dean, SPGS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5763" w:rsidRPr="00D13A48" w:rsidRDefault="00BC5763" w:rsidP="00212D55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5763" w:rsidRPr="00D13A48" w:rsidRDefault="00BC5763" w:rsidP="00212D5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 of Dean, SPGS and Date</w:t>
            </w:r>
          </w:p>
        </w:tc>
      </w:tr>
    </w:tbl>
    <w:p w:rsidR="00E92D2C" w:rsidRPr="00BC5763" w:rsidRDefault="00E92D2C" w:rsidP="00D13A48">
      <w:pPr>
        <w:rPr>
          <w:sz w:val="10"/>
          <w:szCs w:val="22"/>
        </w:rPr>
      </w:pPr>
    </w:p>
    <w:p w:rsidR="00E92D2C" w:rsidRPr="00163341" w:rsidRDefault="00E92D2C" w:rsidP="00D13A48">
      <w:pPr>
        <w:rPr>
          <w:sz w:val="2"/>
          <w:szCs w:val="22"/>
        </w:rPr>
      </w:pPr>
    </w:p>
    <w:p w:rsidR="00E92D2C" w:rsidRPr="00D13A48" w:rsidRDefault="00300A80" w:rsidP="00D13A48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pict>
          <v:shape id="Text Box 19" o:spid="_x0000_s1028" type="#_x0000_t202" style="position:absolute;margin-left:33.1pt;margin-top:11.95pt;width:369.2pt;height:20.1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" fillcolor="white [3201]" strokeweight=".5pt">
            <v:textbox>
              <w:txbxContent>
                <w:p w:rsidR="009A2078" w:rsidRPr="00847426" w:rsidRDefault="009A2078" w:rsidP="00E92D2C">
                  <w:pPr>
                    <w:jc w:val="center"/>
                    <w:rPr>
                      <w:b/>
                      <w:sz w:val="20"/>
                    </w:rPr>
                  </w:pPr>
                  <w:r w:rsidRPr="00847426">
                    <w:rPr>
                      <w:b/>
                      <w:sz w:val="20"/>
                    </w:rPr>
                    <w:t>FOR OFFICE USE ONLY: SPGS</w:t>
                  </w:r>
                  <w:r>
                    <w:rPr>
                      <w:b/>
                      <w:sz w:val="20"/>
                    </w:rPr>
                    <w:t xml:space="preserve"> FINANCE OFFICE</w:t>
                  </w:r>
                </w:p>
              </w:txbxContent>
            </v:textbox>
          </v:shape>
        </w:pict>
      </w:r>
    </w:p>
    <w:p w:rsidR="00E77730" w:rsidRPr="00163341" w:rsidRDefault="00300A80">
      <w:pPr>
        <w:rPr>
          <w:sz w:val="22"/>
          <w:szCs w:val="22"/>
        </w:rPr>
      </w:pPr>
      <w:r>
        <w:rPr>
          <w:noProof/>
          <w:sz w:val="22"/>
          <w:szCs w:val="22"/>
          <w:lang w:val="en-GB" w:eastAsia="en-GB"/>
        </w:rPr>
        <w:pict>
          <v:shape id="Text Box 18" o:spid="_x0000_s1029" type="#_x0000_t202" style="position:absolute;margin-left:-7.45pt;margin-top:9.1pt;width:457.65pt;height:50.25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" fillcolor="white [3201]" strokeweight=".5pt">
            <v:textbox>
              <w:txbxContent>
                <w:p w:rsidR="009A2078" w:rsidRDefault="009A2078" w:rsidP="00E92D2C"/>
              </w:txbxContent>
            </v:textbox>
          </v:shape>
        </w:pict>
      </w:r>
      <w:r>
        <w:rPr>
          <w:sz w:val="22"/>
          <w:szCs w:val="22"/>
        </w:rPr>
        <w:t xml:space="preserve"> </w:t>
      </w:r>
      <w:bookmarkStart w:id="0" w:name="_GoBack"/>
      <w:bookmarkEnd w:id="0"/>
    </w:p>
    <w:sectPr w:rsidR="00E77730" w:rsidRPr="00163341" w:rsidSect="00A8067A">
      <w:headerReference w:type="default" r:id="rId8"/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9DA" w:rsidRDefault="00E939DA">
      <w:r>
        <w:separator/>
      </w:r>
    </w:p>
  </w:endnote>
  <w:endnote w:type="continuationSeparator" w:id="0">
    <w:p w:rsidR="00E939DA" w:rsidRDefault="00E93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9DA" w:rsidRDefault="00E939DA">
      <w:r>
        <w:separator/>
      </w:r>
    </w:p>
  </w:footnote>
  <w:footnote w:type="continuationSeparator" w:id="0">
    <w:p w:rsidR="00E939DA" w:rsidRDefault="00E93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078" w:rsidRPr="000D786B" w:rsidRDefault="009A2078" w:rsidP="00600303">
    <w:pPr>
      <w:pStyle w:val="Header"/>
      <w:jc w:val="right"/>
      <w:rPr>
        <w:lang w:val="en-GB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>Form  066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22245"/>
    <w:multiLevelType w:val="hybridMultilevel"/>
    <w:tmpl w:val="E25A30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5471E9"/>
    <w:multiLevelType w:val="hybridMultilevel"/>
    <w:tmpl w:val="FB1ABB76"/>
    <w:lvl w:ilvl="0" w:tplc="63DC47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CF5A32"/>
    <w:multiLevelType w:val="hybridMultilevel"/>
    <w:tmpl w:val="EC6C74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C83F31"/>
    <w:multiLevelType w:val="hybridMultilevel"/>
    <w:tmpl w:val="0186C5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B4409"/>
    <w:multiLevelType w:val="hybridMultilevel"/>
    <w:tmpl w:val="CF50C208"/>
    <w:lvl w:ilvl="0" w:tplc="DB7C9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B13E4E"/>
    <w:multiLevelType w:val="hybridMultilevel"/>
    <w:tmpl w:val="A888DC0E"/>
    <w:lvl w:ilvl="0" w:tplc="B90689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7">
    <w:nsid w:val="43C7619E"/>
    <w:multiLevelType w:val="hybridMultilevel"/>
    <w:tmpl w:val="874CDA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6007EF"/>
    <w:multiLevelType w:val="hybridMultilevel"/>
    <w:tmpl w:val="FF7617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BA1422"/>
    <w:multiLevelType w:val="hybridMultilevel"/>
    <w:tmpl w:val="3CFCF5F2"/>
    <w:lvl w:ilvl="0" w:tplc="9670AE5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2D55"/>
    <w:rsid w:val="0004060B"/>
    <w:rsid w:val="00044DFC"/>
    <w:rsid w:val="00083BDC"/>
    <w:rsid w:val="00095229"/>
    <w:rsid w:val="000F72D2"/>
    <w:rsid w:val="00106A72"/>
    <w:rsid w:val="00163341"/>
    <w:rsid w:val="001F172C"/>
    <w:rsid w:val="00212D55"/>
    <w:rsid w:val="002332C6"/>
    <w:rsid w:val="00267D07"/>
    <w:rsid w:val="00270992"/>
    <w:rsid w:val="002B328A"/>
    <w:rsid w:val="002B6F84"/>
    <w:rsid w:val="00300A80"/>
    <w:rsid w:val="00372335"/>
    <w:rsid w:val="003E4642"/>
    <w:rsid w:val="004239A9"/>
    <w:rsid w:val="004270E6"/>
    <w:rsid w:val="004416B3"/>
    <w:rsid w:val="004422A9"/>
    <w:rsid w:val="00442350"/>
    <w:rsid w:val="004611DF"/>
    <w:rsid w:val="004D1EC8"/>
    <w:rsid w:val="004D5169"/>
    <w:rsid w:val="00532641"/>
    <w:rsid w:val="0055649F"/>
    <w:rsid w:val="005652C3"/>
    <w:rsid w:val="005D5FAB"/>
    <w:rsid w:val="00600303"/>
    <w:rsid w:val="00653272"/>
    <w:rsid w:val="0066161B"/>
    <w:rsid w:val="006F2148"/>
    <w:rsid w:val="007208A7"/>
    <w:rsid w:val="00743121"/>
    <w:rsid w:val="007665E3"/>
    <w:rsid w:val="007A242F"/>
    <w:rsid w:val="007A438D"/>
    <w:rsid w:val="007A45C9"/>
    <w:rsid w:val="007F2B33"/>
    <w:rsid w:val="00804BD6"/>
    <w:rsid w:val="008115E2"/>
    <w:rsid w:val="00853FCD"/>
    <w:rsid w:val="00886ACE"/>
    <w:rsid w:val="008D3BFB"/>
    <w:rsid w:val="008E7F27"/>
    <w:rsid w:val="008F439E"/>
    <w:rsid w:val="0091310B"/>
    <w:rsid w:val="00921D36"/>
    <w:rsid w:val="00936CF3"/>
    <w:rsid w:val="00940BFA"/>
    <w:rsid w:val="00944439"/>
    <w:rsid w:val="0099293A"/>
    <w:rsid w:val="009A2078"/>
    <w:rsid w:val="00A22A36"/>
    <w:rsid w:val="00A351B6"/>
    <w:rsid w:val="00A44E0F"/>
    <w:rsid w:val="00A726E9"/>
    <w:rsid w:val="00A72B32"/>
    <w:rsid w:val="00A8067A"/>
    <w:rsid w:val="00AF0860"/>
    <w:rsid w:val="00AF68CD"/>
    <w:rsid w:val="00B314A5"/>
    <w:rsid w:val="00B917A1"/>
    <w:rsid w:val="00BC5763"/>
    <w:rsid w:val="00BF174E"/>
    <w:rsid w:val="00C0232E"/>
    <w:rsid w:val="00CA6195"/>
    <w:rsid w:val="00D13A48"/>
    <w:rsid w:val="00D377F8"/>
    <w:rsid w:val="00E62549"/>
    <w:rsid w:val="00E77730"/>
    <w:rsid w:val="00E92D2C"/>
    <w:rsid w:val="00E939DA"/>
    <w:rsid w:val="00EC105F"/>
    <w:rsid w:val="00F1287F"/>
    <w:rsid w:val="00F65EB0"/>
    <w:rsid w:val="00FA61DB"/>
    <w:rsid w:val="00FD139D"/>
    <w:rsid w:val="00FE1BF2"/>
    <w:rsid w:val="00FE3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D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2D2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92D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95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229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rsid w:val="00BF17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A44E0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ANSP~1\AppData\Local\Temp\External-Examiners-Claim-for-Final-Defenc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External-Examiners-Claim-for-Final-Defence 3.dotx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SPGS NAU</dc:creator>
  <cp:lastModifiedBy>Dean SPGS NAU</cp:lastModifiedBy>
  <cp:revision>2</cp:revision>
  <cp:lastPrinted>2016-12-14T12:54:00Z</cp:lastPrinted>
  <dcterms:created xsi:type="dcterms:W3CDTF">2017-01-30T11:43:00Z</dcterms:created>
  <dcterms:modified xsi:type="dcterms:W3CDTF">2017-01-30T11:43:00Z</dcterms:modified>
</cp:coreProperties>
</file>